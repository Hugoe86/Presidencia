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52" w:rsidRPr="009D7C10" w:rsidRDefault="009D7C10" w:rsidP="00186A52">
      <w:pPr>
        <w:jc w:val="right"/>
        <w:rPr>
          <w:b/>
          <w:sz w:val="18"/>
          <w:szCs w:val="18"/>
        </w:rPr>
      </w:pPr>
      <w:r w:rsidRPr="009D7C10">
        <w:rPr>
          <w:b/>
          <w:sz w:val="18"/>
          <w:szCs w:val="18"/>
        </w:rPr>
        <w:t xml:space="preserve">FOLIO </w:t>
      </w:r>
      <w:sdt>
        <w:sdtPr>
          <w:dataBinding w:xpath="/root[1]/Folio[1]" w:storeItemID="{DA70F61F-A4C9-4758-BCB0-4C65180DEFA6}"/>
          <w:rPr>
            <w:b/>
            <w:sz w:val="18"/>
            <w:szCs w:val="18"/>
          </w:rPr>
          <w:alias w:val="FOLIO"/>
          <w:tag w:val="FOLIO"/>
          <w:id w:val="27656407"/>
          <w:placeholder>
            <w:docPart w:val="DefaultPlaceholder_22675703"/>
          </w:placeholder>
          <w:text/>
        </w:sdtPr>
        <w:sdtContent>
          <w:proofErr w:type="spellStart"/>
          <w:r w:rsidR="00D171E3">
            <w:rPr>
              <w:b/>
              <w:sz w:val="18"/>
              <w:szCs w:val="18"/>
            </w:rPr>
            <w:t>FOLIO</w:t>
          </w:r>
          <w:proofErr w:type="spellEnd"/>
        </w:sdtContent>
      </w:sdt>
    </w:p>
    <w:p w:rsidR="0069038F" w:rsidRPr="009D7C10" w:rsidRDefault="00186A52" w:rsidP="00186A52">
      <w:pPr>
        <w:jc w:val="both"/>
        <w:rPr>
          <w:sz w:val="18"/>
          <w:szCs w:val="18"/>
        </w:rPr>
      </w:pPr>
      <w:r w:rsidRPr="009D7C10">
        <w:rPr>
          <w:b/>
          <w:sz w:val="18"/>
          <w:szCs w:val="18"/>
        </w:rPr>
        <w:t xml:space="preserve">CONVENIO PARA EL PAGO DE LOS CRÉDITOS FISCALES, </w:t>
      </w:r>
      <w:r w:rsidRPr="009D7C10">
        <w:rPr>
          <w:sz w:val="18"/>
          <w:szCs w:val="18"/>
        </w:rPr>
        <w:t xml:space="preserve">QUE SE CELEBRAN, POR UNA PARTE, EL MUNICIPIO DE IRAPUATO, GTO. A TRAVÉS DE SU TESORERÍA MUNICIPAL REPRESENTADA EN ESTE ACTO POR EL DIRECTOR DE IMPUESTOS INMOBILIARIOS, LIC. RAFAEL CORONA ZAMUDIO, A QUIEN EN LO SUCESIVO SE LE DENOMINA “EL MUNICIPIO” Y POR OTRA PARTE, </w:t>
      </w:r>
      <w:sdt>
        <w:sdtPr>
          <w:dataBinding w:xpath="/root[1]/Nombre_Solicitante[1]" w:storeItemID="{DA70F61F-A4C9-4758-BCB0-4C65180DEFA6}"/>
          <w:rPr>
            <w:sz w:val="18"/>
            <w:szCs w:val="18"/>
          </w:rPr>
          <w:alias w:val="NOMBRE_SOLICITANTE"/>
          <w:tag w:val="NOMBRE_SOLICITANTE"/>
          <w:id w:val="27656410"/>
          <w:placeholder>
            <w:docPart w:val="DefaultPlaceholder_22675703"/>
          </w:placeholder>
          <w:text/>
        </w:sdtPr>
        <w:sdtContent>
          <w:r w:rsidR="00D171E3">
            <w:rPr>
              <w:sz w:val="18"/>
              <w:szCs w:val="18"/>
            </w:rPr>
            <w:t>NOMBRE_SOLICITANTE</w:t>
          </w:r>
        </w:sdtContent>
      </w:sdt>
      <w:r w:rsidRPr="009D7C10">
        <w:rPr>
          <w:sz w:val="18"/>
          <w:szCs w:val="18"/>
        </w:rPr>
        <w:t>, A QUIEN EN LO SUCESIVO SE LE DENOMINARÁ “EL</w:t>
      </w:r>
      <w:r w:rsidR="00671EBF">
        <w:rPr>
          <w:sz w:val="18"/>
          <w:szCs w:val="18"/>
        </w:rPr>
        <w:t xml:space="preserve"> </w:t>
      </w:r>
      <w:sdt>
        <w:sdtPr>
          <w:dataBinding w:xpath="/root[1]/Tipo_Solicitante[1]" w:storeItemID="{DA70F61F-A4C9-4758-BCB0-4C65180DEFA6}"/>
          <w:rPr>
            <w:sz w:val="18"/>
            <w:szCs w:val="18"/>
          </w:rPr>
          <w:alias w:val="TIPO_SOLICITANTE"/>
          <w:tag w:val="TIPO_SOLICITANTE"/>
          <w:id w:val="27656417"/>
          <w:placeholder>
            <w:docPart w:val="DefaultPlaceholder_22675703"/>
          </w:placeholder>
          <w:text/>
        </w:sdtPr>
        <w:sdtContent>
          <w:r w:rsidR="00D171E3">
            <w:rPr>
              <w:sz w:val="18"/>
              <w:szCs w:val="18"/>
            </w:rPr>
            <w:t>TIPO_SOLICITANTE</w:t>
          </w:r>
        </w:sdtContent>
      </w:sdt>
      <w:r w:rsidRPr="009D7C10">
        <w:rPr>
          <w:sz w:val="18"/>
          <w:szCs w:val="18"/>
        </w:rPr>
        <w:t xml:space="preserve">”, SUJETÁNDOSE AL TENOR DE LOS SIGUIENTES ANTECEDENTES </w:t>
      </w:r>
      <w:r w:rsidR="009D7C10">
        <w:rPr>
          <w:sz w:val="18"/>
          <w:szCs w:val="18"/>
        </w:rPr>
        <w:t>Y</w:t>
      </w:r>
      <w:r w:rsidRPr="009D7C10">
        <w:rPr>
          <w:sz w:val="18"/>
          <w:szCs w:val="18"/>
        </w:rPr>
        <w:t xml:space="preserve"> SUBSECUENTES CLÁUSULAS.</w:t>
      </w:r>
    </w:p>
    <w:p w:rsidR="009E7EA8" w:rsidRPr="009D7C10" w:rsidRDefault="00186A52" w:rsidP="009D7C10">
      <w:pPr>
        <w:spacing w:after="0"/>
        <w:rPr>
          <w:b/>
          <w:sz w:val="18"/>
          <w:szCs w:val="18"/>
        </w:rPr>
      </w:pPr>
      <w:r w:rsidRPr="009D7C10">
        <w:rPr>
          <w:b/>
          <w:sz w:val="18"/>
          <w:szCs w:val="18"/>
        </w:rPr>
        <w:t>ANTECEDENTES</w:t>
      </w:r>
    </w:p>
    <w:p w:rsidR="00890F6C" w:rsidRPr="009D7C10" w:rsidRDefault="00186A52" w:rsidP="00186A52">
      <w:pPr>
        <w:jc w:val="both"/>
        <w:rPr>
          <w:sz w:val="18"/>
          <w:szCs w:val="18"/>
        </w:rPr>
      </w:pPr>
      <w:r w:rsidRPr="009D7C10">
        <w:rPr>
          <w:sz w:val="18"/>
          <w:szCs w:val="18"/>
        </w:rPr>
        <w:t>1.- DECLARA “EL CONTRIBUYENTE” SER MAYOR DE EDAD, CON REGISTRO FEDERAL DE CONTRIBUYENTE</w:t>
      </w:r>
      <w:r w:rsidR="009D7C10">
        <w:rPr>
          <w:sz w:val="18"/>
          <w:szCs w:val="18"/>
        </w:rPr>
        <w:t xml:space="preserve">S NÚMERO </w:t>
      </w:r>
      <w:sdt>
        <w:sdtPr>
          <w:dataBinding w:xpath="/root[1]/rfc[1]" w:storeItemID="{DA70F61F-A4C9-4758-BCB0-4C65180DEFA6}"/>
          <w:rPr>
            <w:sz w:val="18"/>
            <w:szCs w:val="18"/>
          </w:rPr>
          <w:alias w:val="RFC"/>
          <w:tag w:val="RFC"/>
          <w:id w:val="27656420"/>
          <w:placeholder>
            <w:docPart w:val="DefaultPlaceholder_22675703"/>
          </w:placeholder>
          <w:text/>
        </w:sdtPr>
        <w:sdtContent>
          <w:r w:rsidR="00D171E3">
            <w:rPr>
              <w:sz w:val="18"/>
              <w:szCs w:val="18"/>
            </w:rPr>
            <w:t>RFC</w:t>
          </w:r>
        </w:sdtContent>
      </w:sdt>
      <w:r w:rsidR="009D7C10">
        <w:rPr>
          <w:sz w:val="18"/>
          <w:szCs w:val="18"/>
        </w:rPr>
        <w:t xml:space="preserve"> </w:t>
      </w:r>
      <w:r w:rsidRPr="009D7C10">
        <w:rPr>
          <w:sz w:val="18"/>
          <w:szCs w:val="18"/>
        </w:rPr>
        <w:t xml:space="preserve"> LO CUAL ACREDITA CON </w:t>
      </w:r>
      <w:r w:rsidR="009D7C10">
        <w:rPr>
          <w:sz w:val="18"/>
          <w:szCs w:val="18"/>
        </w:rPr>
        <w:t xml:space="preserve">LA </w:t>
      </w:r>
      <w:r w:rsidRPr="009D7C10">
        <w:rPr>
          <w:sz w:val="18"/>
          <w:szCs w:val="18"/>
        </w:rPr>
        <w:t>COPIA DE SU CREDENCIAL DE ELECTOR QUE SE ADJUNTA EN EL PRESENTE CONTRATO.</w:t>
      </w:r>
    </w:p>
    <w:p w:rsidR="00890F6C" w:rsidRPr="009D7C10" w:rsidRDefault="00186A52" w:rsidP="00186A52">
      <w:pPr>
        <w:jc w:val="both"/>
        <w:rPr>
          <w:sz w:val="18"/>
          <w:szCs w:val="18"/>
        </w:rPr>
      </w:pPr>
      <w:r w:rsidRPr="009D7C10">
        <w:rPr>
          <w:sz w:val="18"/>
          <w:szCs w:val="18"/>
        </w:rPr>
        <w:t>2.- QUE EL DIRECTOR DE IMPUESTOS INMOBILIARIOS ACUDE A LA FIRMA DEL PRESENTE CONVENIO EN REPRESENTACIÓN DE “LA TESORERÍA MUNICIPAL”, EN USO DE SUS FACULTADES QUE LE CONF</w:t>
      </w:r>
      <w:r w:rsidR="009D7C10">
        <w:rPr>
          <w:sz w:val="18"/>
          <w:szCs w:val="18"/>
        </w:rPr>
        <w:t>IEREN</w:t>
      </w:r>
      <w:r w:rsidRPr="009D7C10">
        <w:rPr>
          <w:sz w:val="18"/>
          <w:szCs w:val="18"/>
        </w:rPr>
        <w:t xml:space="preserve"> </w:t>
      </w:r>
      <w:r w:rsidRPr="009D7C10">
        <w:rPr>
          <w:b/>
          <w:sz w:val="18"/>
          <w:szCs w:val="18"/>
        </w:rPr>
        <w:t xml:space="preserve">LOS ARTÍCULOS 15, 16 Y 47 Y DEMÁS APLICABLES DE LA LEY DE HACIENDA PARA LOS MUNICIPIOS </w:t>
      </w:r>
      <w:r w:rsidRPr="009D7C10">
        <w:rPr>
          <w:sz w:val="18"/>
          <w:szCs w:val="18"/>
        </w:rPr>
        <w:t>DEL ESTADO DE GUANAJUATO, ASÍ COMO EL ARTÍCULO 44 DEL REGLAMENTO ORGÁNICO DE LA ADMINISTRACIÓN PÚBLICA DEL MUNICIPIO DE IRAPUATO, GTO.</w:t>
      </w:r>
    </w:p>
    <w:p w:rsidR="00373458" w:rsidRPr="009D7C10" w:rsidRDefault="00186A52" w:rsidP="009D7C10">
      <w:pPr>
        <w:spacing w:after="0"/>
        <w:rPr>
          <w:b/>
          <w:sz w:val="18"/>
          <w:szCs w:val="18"/>
        </w:rPr>
      </w:pPr>
      <w:r w:rsidRPr="009D7C10">
        <w:rPr>
          <w:b/>
          <w:sz w:val="18"/>
          <w:szCs w:val="18"/>
        </w:rPr>
        <w:t>CLAUSULAS.-</w:t>
      </w:r>
    </w:p>
    <w:p w:rsidR="009E7EA8" w:rsidRPr="009D7C10" w:rsidRDefault="00186A52" w:rsidP="00186A52">
      <w:pPr>
        <w:jc w:val="both"/>
        <w:rPr>
          <w:b/>
          <w:sz w:val="18"/>
          <w:szCs w:val="18"/>
        </w:rPr>
      </w:pPr>
      <w:r w:rsidRPr="009D7C10">
        <w:rPr>
          <w:b/>
          <w:sz w:val="18"/>
          <w:szCs w:val="18"/>
        </w:rPr>
        <w:t xml:space="preserve">PRIMERA.- </w:t>
      </w:r>
      <w:r w:rsidRPr="009D7C10">
        <w:rPr>
          <w:sz w:val="18"/>
          <w:szCs w:val="18"/>
        </w:rPr>
        <w:t>ES OBJETO DEL PRESENTE CONVENIO EL PAGO EN PARCIALIDADES DEL CRÉDITO FISCAL QUE ACTUALMENTE ADEUDA “EL CONTRIBUYENTE”</w:t>
      </w:r>
      <w:r w:rsidR="001A2155">
        <w:rPr>
          <w:sz w:val="18"/>
          <w:szCs w:val="18"/>
        </w:rPr>
        <w:t xml:space="preserve"> </w:t>
      </w:r>
      <w:sdt>
        <w:sdtPr>
          <w:dataBinding w:xpath="/root[1]/Nombre_Titular[1]" w:storeItemID="{DA70F61F-A4C9-4758-BCB0-4C65180DEFA6}"/>
          <w:rPr>
            <w:sz w:val="18"/>
            <w:szCs w:val="18"/>
          </w:rPr>
          <w:alias w:val="NOMBRE_TITULAR"/>
          <w:tag w:val="NOMBRE_TITULAR"/>
          <w:id w:val="3753603"/>
          <w:placeholder>
            <w:docPart w:val="DefaultPlaceholder_22675703"/>
          </w:placeholder>
          <w:text/>
        </w:sdtPr>
        <w:sdtContent>
          <w:r w:rsidR="001A2155">
            <w:rPr>
              <w:sz w:val="18"/>
              <w:szCs w:val="18"/>
            </w:rPr>
            <w:t>NOMBRE_TITULA</w:t>
          </w:r>
        </w:sdtContent>
      </w:sdt>
      <w:r w:rsidRPr="009D7C10">
        <w:rPr>
          <w:sz w:val="18"/>
          <w:szCs w:val="18"/>
        </w:rPr>
        <w:t xml:space="preserve"> A LA TESORERÍA POR EL CONCEPTO DEL IMPUESTO PREDIAL QUE HA GENERADO EL BIEN INMUEBLE SITO EN LA CALLE</w:t>
      </w:r>
      <w:r w:rsidR="007A52AA">
        <w:rPr>
          <w:sz w:val="18"/>
          <w:szCs w:val="18"/>
        </w:rPr>
        <w:t xml:space="preserve"> </w:t>
      </w:r>
      <w:sdt>
        <w:sdtPr>
          <w:dataBinding w:xpath="/root[1]/Calle_Numero[1]" w:storeItemID="{DA70F61F-A4C9-4758-BCB0-4C65180DEFA6}"/>
          <w:rPr>
            <w:sz w:val="18"/>
            <w:szCs w:val="18"/>
          </w:rPr>
          <w:alias w:val="CALLE_NUMERO"/>
          <w:tag w:val="CALLE_NUMERO"/>
          <w:id w:val="27656424"/>
          <w:placeholder>
            <w:docPart w:val="DefaultPlaceholder_22675703"/>
          </w:placeholder>
          <w:text/>
        </w:sdtPr>
        <w:sdtContent>
          <w:r w:rsidR="00D171E3">
            <w:rPr>
              <w:sz w:val="18"/>
              <w:szCs w:val="18"/>
            </w:rPr>
            <w:t>CALLE_NUMERO</w:t>
          </w:r>
        </w:sdtContent>
      </w:sdt>
      <w:r w:rsidRPr="009D7C10">
        <w:rPr>
          <w:sz w:val="18"/>
          <w:szCs w:val="18"/>
        </w:rPr>
        <w:t xml:space="preserve"> </w:t>
      </w:r>
      <w:r w:rsidRPr="009D7C10">
        <w:rPr>
          <w:b/>
          <w:sz w:val="18"/>
          <w:szCs w:val="18"/>
        </w:rPr>
        <w:t>DEL FRACCIONAMIENTO</w:t>
      </w:r>
      <w:r w:rsidR="009D7C10">
        <w:rPr>
          <w:b/>
          <w:sz w:val="18"/>
          <w:szCs w:val="18"/>
        </w:rPr>
        <w:t xml:space="preserve"> </w:t>
      </w:r>
      <w:sdt>
        <w:sdtPr>
          <w:dataBinding w:xpath="/root[1]/Nombre_Colonia[1]" w:storeItemID="{DA70F61F-A4C9-4758-BCB0-4C65180DEFA6}"/>
          <w:rPr>
            <w:b/>
            <w:sz w:val="18"/>
            <w:szCs w:val="18"/>
          </w:rPr>
          <w:alias w:val="NOMBRE_COLONIA"/>
          <w:tag w:val="NOMBRE_COLONIA"/>
          <w:id w:val="27656427"/>
          <w:placeholder>
            <w:docPart w:val="DefaultPlaceholder_22675703"/>
          </w:placeholder>
          <w:text/>
        </w:sdtPr>
        <w:sdtContent>
          <w:r w:rsidR="00D171E3">
            <w:rPr>
              <w:b/>
              <w:sz w:val="18"/>
              <w:szCs w:val="18"/>
            </w:rPr>
            <w:t>NOMBRE_COLONIA</w:t>
          </w:r>
        </w:sdtContent>
      </w:sdt>
      <w:r w:rsidRPr="009D7C10">
        <w:rPr>
          <w:b/>
          <w:sz w:val="18"/>
          <w:szCs w:val="18"/>
        </w:rPr>
        <w:t xml:space="preserve"> </w:t>
      </w:r>
      <w:r w:rsidRPr="009D7C10">
        <w:rPr>
          <w:sz w:val="18"/>
          <w:szCs w:val="18"/>
        </w:rPr>
        <w:t>DE LA CIUDAD DE IRAPUATO, GTO, CON NÚMERO DE CUENTA</w:t>
      </w:r>
      <w:r w:rsidR="009D7C10">
        <w:rPr>
          <w:sz w:val="18"/>
          <w:szCs w:val="18"/>
        </w:rPr>
        <w:t xml:space="preserve"> </w:t>
      </w:r>
      <w:sdt>
        <w:sdtPr>
          <w:dataBinding w:xpath="/root[1]/Cuenta_Predial[1]" w:storeItemID="{DA70F61F-A4C9-4758-BCB0-4C65180DEFA6}"/>
          <w:rPr>
            <w:sz w:val="18"/>
            <w:szCs w:val="18"/>
          </w:rPr>
          <w:alias w:val="CUENTA_PREDIAL"/>
          <w:tag w:val="CUENTA_PREDIAL"/>
          <w:id w:val="27656432"/>
          <w:placeholder>
            <w:docPart w:val="DefaultPlaceholder_22675703"/>
          </w:placeholder>
          <w:text/>
        </w:sdtPr>
        <w:sdtContent>
          <w:r w:rsidR="00D171E3">
            <w:rPr>
              <w:sz w:val="18"/>
              <w:szCs w:val="18"/>
            </w:rPr>
            <w:t>CUENTA_PREDIAL</w:t>
          </w:r>
        </w:sdtContent>
      </w:sdt>
      <w:r w:rsidRPr="009D7C10">
        <w:rPr>
          <w:sz w:val="18"/>
          <w:szCs w:val="18"/>
        </w:rPr>
        <w:t xml:space="preserve"> </w:t>
      </w:r>
    </w:p>
    <w:p w:rsidR="00D6218D" w:rsidRPr="009D7C10" w:rsidRDefault="00186A52" w:rsidP="00732A52">
      <w:pPr>
        <w:jc w:val="both"/>
        <w:rPr>
          <w:b/>
          <w:sz w:val="18"/>
          <w:szCs w:val="18"/>
        </w:rPr>
      </w:pPr>
      <w:r w:rsidRPr="00D521C5">
        <w:rPr>
          <w:b/>
          <w:sz w:val="18"/>
          <w:szCs w:val="18"/>
        </w:rPr>
        <w:t>SEGUNDA.- “EL CONTRIBUYENTE” MANIFIESTA QUE EN SU VOLUNTAD ASUMIR LA RESPONSABILIDAD EN EL PAGO DEL IMPUESTO PREDIAL QUE HA GENERADO EL BIEN INMUEBLE CITADO EN LA CLAUSULA PRIMERA DEL PRESENTE CONVENIO, POR LO QUE SE OBLIGA A PAGAR A LA TESORERÍA EN LAS OFICINAS UBICADAS EN HIDALGO 77, ZONA CENTRO, D</w:t>
      </w:r>
      <w:r w:rsidR="00C12885">
        <w:rPr>
          <w:b/>
          <w:sz w:val="18"/>
          <w:szCs w:val="18"/>
        </w:rPr>
        <w:t>E ESTA CIUDAD, LA CANTIDAD DE $</w:t>
      </w:r>
      <w:r w:rsidRPr="00D521C5">
        <w:rPr>
          <w:b/>
          <w:sz w:val="18"/>
          <w:szCs w:val="18"/>
        </w:rPr>
        <w:t>(</w:t>
      </w:r>
      <w:sdt>
        <w:sdtPr>
          <w:dataBinding w:xpath="/root[1]/Cantidad_Letra[1]" w:storeItemID="{DA70F61F-A4C9-4758-BCB0-4C65180DEFA6}"/>
          <w:rPr>
            <w:b/>
            <w:sz w:val="18"/>
            <w:szCs w:val="18"/>
          </w:rPr>
          <w:alias w:val="CANTIDAD_LETRA"/>
          <w:tag w:val="CANTIDAD_LETRA"/>
          <w:id w:val="27656448"/>
          <w:placeholder>
            <w:docPart w:val="DefaultPlaceholder_22675703"/>
          </w:placeholder>
          <w:text/>
        </w:sdtPr>
        <w:sdtContent>
          <w:r w:rsidR="00D171E3">
            <w:rPr>
              <w:b/>
              <w:sz w:val="18"/>
              <w:szCs w:val="18"/>
            </w:rPr>
            <w:t>CANTIDAD_LETRA</w:t>
          </w:r>
        </w:sdtContent>
      </w:sdt>
      <w:r w:rsidRPr="00D521C5">
        <w:rPr>
          <w:b/>
          <w:sz w:val="18"/>
          <w:szCs w:val="18"/>
        </w:rPr>
        <w:t>)</w:t>
      </w:r>
      <w:r w:rsidR="00D3297D" w:rsidRPr="00D521C5">
        <w:rPr>
          <w:b/>
          <w:sz w:val="18"/>
          <w:szCs w:val="18"/>
        </w:rPr>
        <w:t xml:space="preserve"> </w:t>
      </w:r>
      <w:r w:rsidRPr="00D521C5">
        <w:rPr>
          <w:b/>
          <w:sz w:val="18"/>
          <w:szCs w:val="18"/>
        </w:rPr>
        <w:t xml:space="preserve"> </w:t>
      </w:r>
      <w:sdt>
        <w:sdtPr>
          <w:dataBinding w:xpath="/root[1]/Cantidad_Numero[1]" w:storeItemID="{DA70F61F-A4C9-4758-BCB0-4C65180DEFA6}"/>
          <w:rPr>
            <w:b/>
            <w:sz w:val="18"/>
            <w:szCs w:val="18"/>
          </w:rPr>
          <w:alias w:val="CANTIDAD_NUMERO"/>
          <w:tag w:val="CANTIDAD_NUMERO"/>
          <w:id w:val="27656452"/>
          <w:placeholder>
            <w:docPart w:val="DefaultPlaceholder_22675703"/>
          </w:placeholder>
          <w:text/>
        </w:sdtPr>
        <w:sdtContent>
          <w:r w:rsidR="00D171E3">
            <w:rPr>
              <w:b/>
              <w:sz w:val="18"/>
              <w:szCs w:val="18"/>
            </w:rPr>
            <w:t>CANTIDAD_NUMERO</w:t>
          </w:r>
        </w:sdtContent>
      </w:sdt>
      <w:r w:rsidR="007A52AA" w:rsidRPr="00D521C5">
        <w:rPr>
          <w:b/>
          <w:sz w:val="18"/>
          <w:szCs w:val="18"/>
        </w:rPr>
        <w:t xml:space="preserve"> </w:t>
      </w:r>
      <w:r w:rsidRPr="00D521C5">
        <w:rPr>
          <w:b/>
          <w:sz w:val="18"/>
          <w:szCs w:val="18"/>
        </w:rPr>
        <w:t xml:space="preserve"> EN </w:t>
      </w:r>
      <w:sdt>
        <w:sdtPr>
          <w:dataBinding w:xpath="/root[1]/Numero_Parcialidades[1]" w:storeItemID="{DA70F61F-A4C9-4758-BCB0-4C65180DEFA6}"/>
          <w:rPr>
            <w:b/>
            <w:sz w:val="18"/>
            <w:szCs w:val="18"/>
          </w:rPr>
          <w:alias w:val="NUMERO_PARCIALIDADES"/>
          <w:tag w:val="NUMERO_PARCIALIDADES"/>
          <w:id w:val="27656462"/>
          <w:placeholder>
            <w:docPart w:val="DefaultPlaceholder_22675703"/>
          </w:placeholder>
          <w:text/>
        </w:sdtPr>
        <w:sdtContent>
          <w:r w:rsidR="00D171E3">
            <w:rPr>
              <w:b/>
              <w:sz w:val="18"/>
              <w:szCs w:val="18"/>
            </w:rPr>
            <w:t>NUMERO_PARCIALIDADES</w:t>
          </w:r>
        </w:sdtContent>
      </w:sdt>
      <w:r w:rsidR="007A52AA" w:rsidRPr="00D521C5">
        <w:rPr>
          <w:b/>
          <w:sz w:val="18"/>
          <w:szCs w:val="18"/>
        </w:rPr>
        <w:t xml:space="preserve"> </w:t>
      </w:r>
      <w:r w:rsidRPr="00D521C5">
        <w:rPr>
          <w:b/>
          <w:sz w:val="18"/>
          <w:szCs w:val="18"/>
        </w:rPr>
        <w:t xml:space="preserve"> </w:t>
      </w:r>
      <w:sdt>
        <w:sdtPr>
          <w:dataBinding w:xpath="/root[1]/Periodicidad[1]" w:storeItemID="{DA70F61F-A4C9-4758-BCB0-4C65180DEFA6}"/>
          <w:rPr>
            <w:b/>
            <w:sz w:val="18"/>
            <w:szCs w:val="18"/>
          </w:rPr>
          <w:alias w:val="PERIODICIDAD"/>
          <w:tag w:val="PERIODICIDAD"/>
          <w:id w:val="27656468"/>
          <w:placeholder>
            <w:docPart w:val="DefaultPlaceholder_22675703"/>
          </w:placeholder>
          <w:text/>
        </w:sdtPr>
        <w:sdtContent>
          <w:r w:rsidR="00D171E3">
            <w:rPr>
              <w:b/>
              <w:sz w:val="18"/>
              <w:szCs w:val="18"/>
            </w:rPr>
            <w:t>PERIODICIDAD</w:t>
          </w:r>
        </w:sdtContent>
      </w:sdt>
      <w:r w:rsidRPr="00D521C5">
        <w:rPr>
          <w:b/>
          <w:sz w:val="18"/>
          <w:szCs w:val="18"/>
        </w:rPr>
        <w:t>, SIENDO DE LA SIGUIENTE MANERA:</w:t>
      </w:r>
    </w:p>
    <w:sdt>
      <w:sdtPr>
        <w:rPr>
          <w:b/>
          <w:sz w:val="18"/>
          <w:szCs w:val="18"/>
        </w:rPr>
        <w:alias w:val="TABLA_PARCIALIDADES"/>
        <w:tag w:val="TABLA_PARCIALIDADES"/>
        <w:id w:val="8839239"/>
        <w:placeholder>
          <w:docPart w:val="DefaultPlaceholder_22675703"/>
        </w:placeholder>
      </w:sdtPr>
      <w:sdtContent>
        <w:p w:rsidR="00147D42" w:rsidRDefault="00147D42" w:rsidP="00147D42">
          <w:pPr>
            <w:spacing w:after="0"/>
            <w:rPr>
              <w:b/>
              <w:sz w:val="18"/>
              <w:szCs w:val="18"/>
            </w:rPr>
          </w:pPr>
        </w:p>
        <w:tbl>
          <w:tblPr>
            <w:tblStyle w:val="Tablaconcuadrcula"/>
            <w:tblW w:w="9204" w:type="dxa"/>
            <w:jc w:val="center"/>
            <w:tblInd w:w="31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15"/>
            <w:gridCol w:w="2171"/>
            <w:gridCol w:w="1559"/>
            <w:gridCol w:w="1559"/>
            <w:gridCol w:w="1560"/>
            <w:gridCol w:w="1940"/>
          </w:tblGrid>
          <w:tr w:rsidR="004207E3" w:rsidRPr="00207731" w:rsidTr="004207E3">
            <w:trPr>
              <w:jc w:val="center"/>
            </w:trPr>
            <w:tc>
              <w:tcPr>
                <w:tcW w:w="415" w:type="dxa"/>
              </w:tcPr>
              <w:p w:rsidR="00147D42" w:rsidRPr="00207731" w:rsidRDefault="00147D42" w:rsidP="003E1B53">
                <w:pPr>
                  <w:pStyle w:val="EstiloEncabezadoParcialidades"/>
                </w:pPr>
              </w:p>
            </w:tc>
            <w:tc>
              <w:tcPr>
                <w:tcW w:w="2171" w:type="dxa"/>
              </w:tcPr>
              <w:p w:rsidR="002127FA" w:rsidRPr="00207731" w:rsidRDefault="002127FA" w:rsidP="003E1B53">
                <w:pPr>
                  <w:pStyle w:val="EstiloEncabezadoParcialidades"/>
                </w:pPr>
                <w:r w:rsidRPr="00207731">
                  <w:t>FECHA PAGO</w:t>
                </w:r>
              </w:p>
            </w:tc>
            <w:tc>
              <w:tcPr>
                <w:tcW w:w="1559" w:type="dxa"/>
              </w:tcPr>
              <w:p w:rsidR="002127FA" w:rsidRPr="00967179" w:rsidRDefault="002127FA" w:rsidP="00967179">
                <w:pPr>
                  <w:pStyle w:val="EstiloEncabezadoParcialidades"/>
                </w:pPr>
                <w:r>
                  <w:t>MULTAS</w:t>
                </w:r>
              </w:p>
            </w:tc>
            <w:tc>
              <w:tcPr>
                <w:tcW w:w="1559" w:type="dxa"/>
              </w:tcPr>
              <w:p w:rsidR="002127FA" w:rsidRPr="00207731" w:rsidRDefault="005E47BD" w:rsidP="003E1B53">
                <w:pPr>
                  <w:pStyle w:val="EstiloEncabezadoParcialidades"/>
                </w:pPr>
                <w:r>
                  <w:t>RECARGOS</w:t>
                </w:r>
              </w:p>
            </w:tc>
            <w:tc>
              <w:tcPr>
                <w:tcW w:w="1560" w:type="dxa"/>
              </w:tcPr>
              <w:p w:rsidR="002127FA" w:rsidRPr="00207731" w:rsidRDefault="004207E3" w:rsidP="003E1B53">
                <w:pPr>
                  <w:pStyle w:val="EstiloEncabezadoParcialidades"/>
                </w:pPr>
                <w:r>
                  <w:t>DERECHOS DE SUPERVISIÓN</w:t>
                </w:r>
              </w:p>
            </w:tc>
            <w:tc>
              <w:tcPr>
                <w:tcW w:w="1940" w:type="dxa"/>
              </w:tcPr>
              <w:p w:rsidR="002127FA" w:rsidRPr="00207731" w:rsidRDefault="002127FA" w:rsidP="003E1B53">
                <w:pPr>
                  <w:pStyle w:val="EstiloEncabezadoParcialidades"/>
                </w:pPr>
                <w:r w:rsidRPr="00207731">
                  <w:t>TOTAL</w:t>
                </w:r>
              </w:p>
            </w:tc>
          </w:tr>
          <w:tr w:rsidR="004207E3" w:rsidRPr="00207731" w:rsidTr="004207E3">
            <w:trPr>
              <w:jc w:val="center"/>
            </w:trPr>
            <w:tc>
              <w:tcPr>
                <w:tcW w:w="415" w:type="dxa"/>
              </w:tcPr>
              <w:p w:rsidR="002127FA" w:rsidRPr="0016058C" w:rsidRDefault="002127FA" w:rsidP="0016058C">
                <w:pPr>
                  <w:pStyle w:val="EstiloTablaParcialidades"/>
                </w:pPr>
              </w:p>
            </w:tc>
            <w:tc>
              <w:tcPr>
                <w:tcW w:w="2171" w:type="dxa"/>
              </w:tcPr>
              <w:p w:rsidR="002127FA" w:rsidRPr="0016058C" w:rsidRDefault="002127FA" w:rsidP="0016058C">
                <w:pPr>
                  <w:pStyle w:val="EstiloTablaParcialidades"/>
                </w:pPr>
              </w:p>
            </w:tc>
            <w:tc>
              <w:tcPr>
                <w:tcW w:w="1559" w:type="dxa"/>
              </w:tcPr>
              <w:p w:rsidR="002127FA" w:rsidRPr="0016058C" w:rsidRDefault="002127FA" w:rsidP="002127FA">
                <w:pPr>
                  <w:pStyle w:val="EstiloTablaParcialidades"/>
                  <w:jc w:val="right"/>
                </w:pPr>
              </w:p>
            </w:tc>
            <w:tc>
              <w:tcPr>
                <w:tcW w:w="1559" w:type="dxa"/>
              </w:tcPr>
              <w:p w:rsidR="002127FA" w:rsidRPr="0016058C" w:rsidRDefault="002127FA" w:rsidP="002657CA">
                <w:pPr>
                  <w:pStyle w:val="MontoTablaParcialidades"/>
                </w:pPr>
              </w:p>
            </w:tc>
            <w:tc>
              <w:tcPr>
                <w:tcW w:w="1560" w:type="dxa"/>
              </w:tcPr>
              <w:p w:rsidR="002127FA" w:rsidRPr="0016058C" w:rsidRDefault="002127FA" w:rsidP="002657CA">
                <w:pPr>
                  <w:pStyle w:val="MontoTablaParcialidades"/>
                </w:pPr>
              </w:p>
            </w:tc>
            <w:tc>
              <w:tcPr>
                <w:tcW w:w="1940" w:type="dxa"/>
              </w:tcPr>
              <w:p w:rsidR="002127FA" w:rsidRPr="0016058C" w:rsidRDefault="002127FA" w:rsidP="002127FA">
                <w:pPr>
                  <w:pStyle w:val="MontoTablaParcialidades"/>
                </w:pPr>
              </w:p>
            </w:tc>
          </w:tr>
        </w:tbl>
        <w:p w:rsidR="009E7EA8" w:rsidRPr="0081315B" w:rsidRDefault="00BD653A" w:rsidP="00147D42">
          <w:pPr>
            <w:spacing w:after="0"/>
            <w:rPr>
              <w:b/>
              <w:sz w:val="18"/>
              <w:szCs w:val="18"/>
            </w:rPr>
          </w:pPr>
        </w:p>
      </w:sdtContent>
    </w:sdt>
    <w:p w:rsidR="002127FA" w:rsidRDefault="002127FA" w:rsidP="00186A52">
      <w:pPr>
        <w:jc w:val="both"/>
        <w:rPr>
          <w:b/>
          <w:sz w:val="18"/>
          <w:szCs w:val="18"/>
        </w:rPr>
      </w:pPr>
      <w:bookmarkStart w:id="0" w:name="TEXTO_DESPUES_TABLA"/>
      <w:bookmarkEnd w:id="0"/>
    </w:p>
    <w:p w:rsidR="009E7EA8" w:rsidRPr="009D7C10" w:rsidRDefault="00186A52" w:rsidP="00186A52">
      <w:pPr>
        <w:jc w:val="both"/>
        <w:rPr>
          <w:sz w:val="18"/>
          <w:szCs w:val="18"/>
        </w:rPr>
      </w:pPr>
      <w:r w:rsidRPr="009D7C10">
        <w:rPr>
          <w:b/>
          <w:sz w:val="18"/>
          <w:szCs w:val="18"/>
        </w:rPr>
        <w:t xml:space="preserve">TERCERA. </w:t>
      </w:r>
      <w:r w:rsidRPr="009D7C10">
        <w:rPr>
          <w:sz w:val="18"/>
          <w:szCs w:val="18"/>
        </w:rPr>
        <w:t>LAS PARTES RECONOCEN Y ACEPTAN QUE LOS PAGOS MENSUALES QUE REALICE EL C. CONTRIBUYENTE ÚNICAMENTE SE ACREDITARÁN CON EL RECIBO EXPEDIDO Y SELLADO POR LA TESORERÍA MUNICIPAL DE IRAPUATO, GTO.</w:t>
      </w:r>
    </w:p>
    <w:p w:rsidR="00373458" w:rsidRPr="009D7C10" w:rsidRDefault="00186A52" w:rsidP="00186A52">
      <w:pPr>
        <w:jc w:val="both"/>
        <w:rPr>
          <w:sz w:val="18"/>
          <w:szCs w:val="18"/>
        </w:rPr>
      </w:pPr>
      <w:r w:rsidRPr="009D7C10">
        <w:rPr>
          <w:b/>
          <w:sz w:val="18"/>
          <w:szCs w:val="18"/>
        </w:rPr>
        <w:t xml:space="preserve">CUARTA.- </w:t>
      </w:r>
      <w:r w:rsidRPr="009D7C10">
        <w:rPr>
          <w:sz w:val="18"/>
          <w:szCs w:val="18"/>
        </w:rPr>
        <w:t>CESARÁ LA PRORROGA O LA AUTORIZACIÓN PARA PAGAR EN PARCIALIDADES Y EL CRÉDITO FISCAL SERÁ INMEDIATAMENTE EXIGIBLE EN SU TOTALIDAD CUANDO EN SU CASO, DEJE DE CUBRIR ALGUNA DE LAS PARCIALIDADES Y DENTRO DE LOS DIEZ DÍAS SIGUIENTES AL DEL VENCIMIENTO Y/O CUANDO SE ACTUALICE CUALQUIERA DE LAS CAUSALES ESTABLECIDAS EN EL ARTÍCULO 48 DE LA LEY DE HACIENDA PARA LOS MUNICIPIOS DEL ESTADO DE GUANAJUATO.</w:t>
      </w:r>
    </w:p>
    <w:p w:rsidR="00373458" w:rsidRPr="009D7C10" w:rsidRDefault="00186A52" w:rsidP="00186A52">
      <w:pPr>
        <w:jc w:val="both"/>
        <w:rPr>
          <w:sz w:val="18"/>
          <w:szCs w:val="18"/>
        </w:rPr>
      </w:pPr>
      <w:r w:rsidRPr="009D7C10">
        <w:rPr>
          <w:b/>
          <w:sz w:val="18"/>
          <w:szCs w:val="18"/>
        </w:rPr>
        <w:t xml:space="preserve">QUINTA.- </w:t>
      </w:r>
      <w:r w:rsidRPr="009D7C10">
        <w:rPr>
          <w:sz w:val="18"/>
          <w:szCs w:val="18"/>
        </w:rPr>
        <w:t>LAS PARTES MANIFIESTAN QUE EN EL PRESENTE CONVENIO NO EXISTE DOLO, LESIÓN, MALA FÉ O VICIO ALGUNO DEL</w:t>
      </w:r>
      <w:r w:rsidR="007A52AA">
        <w:rPr>
          <w:sz w:val="18"/>
          <w:szCs w:val="18"/>
        </w:rPr>
        <w:t xml:space="preserve"> CONSENTIMIENTO QUE PUDIERA</w:t>
      </w:r>
      <w:r w:rsidRPr="009D7C10">
        <w:rPr>
          <w:sz w:val="18"/>
          <w:szCs w:val="18"/>
        </w:rPr>
        <w:t xml:space="preserve"> ANULARLO</w:t>
      </w:r>
      <w:r w:rsidR="007A52AA">
        <w:rPr>
          <w:sz w:val="18"/>
          <w:szCs w:val="18"/>
        </w:rPr>
        <w:t>.</w:t>
      </w:r>
      <w:r w:rsidRPr="009D7C10">
        <w:rPr>
          <w:sz w:val="18"/>
          <w:szCs w:val="18"/>
        </w:rPr>
        <w:t xml:space="preserve"> Y ENTERADAS DEL ALCANCE Y FUERZA </w:t>
      </w:r>
      <w:r w:rsidRPr="002B6DC0">
        <w:rPr>
          <w:sz w:val="18"/>
          <w:szCs w:val="18"/>
        </w:rPr>
        <w:t>LEGAL</w:t>
      </w:r>
      <w:r w:rsidRPr="009D7C10">
        <w:rPr>
          <w:sz w:val="18"/>
          <w:szCs w:val="18"/>
        </w:rPr>
        <w:t xml:space="preserve"> DE TODAS Y CADA UNA DE LAS CLÁUSULAS ANTERIORES LO SUSCRIBE</w:t>
      </w:r>
      <w:r w:rsidR="007A52AA">
        <w:rPr>
          <w:sz w:val="18"/>
          <w:szCs w:val="18"/>
        </w:rPr>
        <w:t>N</w:t>
      </w:r>
      <w:r w:rsidRPr="009D7C10">
        <w:rPr>
          <w:sz w:val="18"/>
          <w:szCs w:val="18"/>
        </w:rPr>
        <w:t xml:space="preserve">, OTORGAN Y FIRMAN, EN LA CIUDAD DE IRAPUATO, GUANAJUATO, A LOS </w:t>
      </w:r>
      <w:sdt>
        <w:sdtPr>
          <w:dataBinding w:xpath="/root[1]/Dia_Del_Mes[1]" w:storeItemID="{DA70F61F-A4C9-4758-BCB0-4C65180DEFA6}"/>
          <w:rPr>
            <w:sz w:val="18"/>
            <w:szCs w:val="18"/>
          </w:rPr>
          <w:alias w:val="DIAS_DEL_MES"/>
          <w:tag w:val="DIAS_DEL_MES"/>
          <w:id w:val="27656480"/>
          <w:placeholder>
            <w:docPart w:val="DefaultPlaceholder_22675703"/>
          </w:placeholder>
          <w:text/>
        </w:sdtPr>
        <w:sdtContent>
          <w:r w:rsidR="00D171E3">
            <w:rPr>
              <w:sz w:val="18"/>
              <w:szCs w:val="18"/>
            </w:rPr>
            <w:t>DIA_DEL_MES</w:t>
          </w:r>
        </w:sdtContent>
      </w:sdt>
      <w:r w:rsidRPr="009D7C10">
        <w:rPr>
          <w:sz w:val="18"/>
          <w:szCs w:val="18"/>
        </w:rPr>
        <w:t xml:space="preserve"> DÍAS DEL MES DE</w:t>
      </w:r>
      <w:r w:rsidR="007A52AA">
        <w:rPr>
          <w:sz w:val="18"/>
          <w:szCs w:val="18"/>
        </w:rPr>
        <w:t xml:space="preserve"> </w:t>
      </w:r>
      <w:sdt>
        <w:sdtPr>
          <w:dataBinding w:xpath="/root[1]/Mes[1]" w:storeItemID="{DA70F61F-A4C9-4758-BCB0-4C65180DEFA6}"/>
          <w:rPr>
            <w:sz w:val="18"/>
            <w:szCs w:val="18"/>
          </w:rPr>
          <w:alias w:val="MES"/>
          <w:tag w:val="MES"/>
          <w:id w:val="27656486"/>
          <w:placeholder>
            <w:docPart w:val="DefaultPlaceholder_22675703"/>
          </w:placeholder>
          <w:text/>
        </w:sdtPr>
        <w:sdtContent>
          <w:r w:rsidR="00D171E3">
            <w:rPr>
              <w:sz w:val="18"/>
              <w:szCs w:val="18"/>
            </w:rPr>
            <w:t>MES</w:t>
          </w:r>
        </w:sdtContent>
      </w:sdt>
      <w:r w:rsidRPr="009D7C10">
        <w:rPr>
          <w:sz w:val="18"/>
          <w:szCs w:val="18"/>
        </w:rPr>
        <w:t xml:space="preserve"> DEL AÑO</w:t>
      </w:r>
      <w:r w:rsidR="00D171E3">
        <w:rPr>
          <w:sz w:val="18"/>
          <w:szCs w:val="18"/>
        </w:rPr>
        <w:t xml:space="preserve"> </w:t>
      </w:r>
      <w:sdt>
        <w:sdtPr>
          <w:dataBinding w:xpath="/root[1]/Anio[1]" w:storeItemID="{DA70F61F-A4C9-4758-BCB0-4C65180DEFA6}"/>
          <w:rPr>
            <w:sz w:val="18"/>
            <w:szCs w:val="18"/>
          </w:rPr>
          <w:alias w:val="ANIO"/>
          <w:tag w:val="ANIO"/>
          <w:id w:val="27656492"/>
          <w:placeholder>
            <w:docPart w:val="DefaultPlaceholder_22675703"/>
          </w:placeholder>
          <w:text/>
        </w:sdtPr>
        <w:sdtContent>
          <w:r w:rsidR="00D171E3">
            <w:rPr>
              <w:sz w:val="18"/>
              <w:szCs w:val="18"/>
            </w:rPr>
            <w:t>ANIO</w:t>
          </w:r>
        </w:sdtContent>
      </w:sdt>
      <w:r w:rsidR="007A52AA">
        <w:rPr>
          <w:sz w:val="18"/>
          <w:szCs w:val="18"/>
        </w:rPr>
        <w:t xml:space="preserve"> </w:t>
      </w:r>
      <w:r w:rsidRPr="009D7C10">
        <w:rPr>
          <w:sz w:val="18"/>
          <w:szCs w:val="18"/>
        </w:rPr>
        <w:t>.</w:t>
      </w:r>
    </w:p>
    <w:p w:rsidR="00EE6B9F" w:rsidRPr="009D7C10" w:rsidRDefault="00186A52" w:rsidP="00186A52">
      <w:pPr>
        <w:jc w:val="both"/>
        <w:rPr>
          <w:b/>
          <w:sz w:val="18"/>
          <w:szCs w:val="18"/>
        </w:rPr>
      </w:pPr>
      <w:r w:rsidRPr="009D7C10">
        <w:rPr>
          <w:b/>
          <w:sz w:val="18"/>
          <w:szCs w:val="18"/>
        </w:rPr>
        <w:t xml:space="preserve">SEXTA.- </w:t>
      </w:r>
      <w:r w:rsidRPr="00572EEB">
        <w:rPr>
          <w:b/>
          <w:sz w:val="18"/>
          <w:szCs w:val="18"/>
        </w:rPr>
        <w:t>EL</w:t>
      </w:r>
      <w:r w:rsidR="007A52AA" w:rsidRPr="00572EEB">
        <w:rPr>
          <w:b/>
          <w:sz w:val="18"/>
          <w:szCs w:val="18"/>
        </w:rPr>
        <w:t xml:space="preserve"> </w:t>
      </w:r>
      <w:sdt>
        <w:sdtPr>
          <w:dataBinding w:xpath="/root[1]/Tipo_Solicitante2[1]" w:storeItemID="{DA70F61F-A4C9-4758-BCB0-4C65180DEFA6}"/>
          <w:rPr>
            <w:b/>
            <w:sz w:val="18"/>
            <w:szCs w:val="18"/>
          </w:rPr>
          <w:alias w:val="TIPO_SOLICITANTE2"/>
          <w:tag w:val="TIPO_SOLICITANTE2"/>
          <w:id w:val="29631084"/>
          <w:placeholder>
            <w:docPart w:val="DefaultPlaceholder_22675703"/>
          </w:placeholder>
          <w:text/>
        </w:sdtPr>
        <w:sdtContent>
          <w:r w:rsidR="00D171E3">
            <w:rPr>
              <w:b/>
              <w:sz w:val="18"/>
              <w:szCs w:val="18"/>
            </w:rPr>
            <w:t>TIPO_SOLICITANTE</w:t>
          </w:r>
        </w:sdtContent>
      </w:sdt>
      <w:r w:rsidRPr="009D7C10">
        <w:rPr>
          <w:b/>
          <w:sz w:val="18"/>
          <w:szCs w:val="18"/>
        </w:rPr>
        <w:t xml:space="preserve"> ESTÁ DE ACUERDO DE QUE EN EL CASO DE QUE EL INMUEBLE SE ACTUALICE EN SU VALOR, ACEPTARÁ PAGAR LA DIFERENCIA QUE POR ESTE NUEVO VALOR SE ORIGINE.</w:t>
      </w:r>
    </w:p>
    <w:p w:rsidR="007A52AA" w:rsidRPr="005F4298" w:rsidRDefault="005F4298" w:rsidP="005F4298">
      <w:pPr>
        <w:jc w:val="right"/>
        <w:rPr>
          <w:sz w:val="18"/>
          <w:szCs w:val="18"/>
        </w:rPr>
        <w:sectPr w:rsidR="007A52AA" w:rsidRPr="005F4298" w:rsidSect="00186A52">
          <w:pgSz w:w="12240" w:h="15840"/>
          <w:pgMar w:top="720" w:right="720" w:bottom="720" w:left="720" w:header="708" w:footer="708" w:gutter="0"/>
          <w:cols w:space="708"/>
          <w:docGrid w:linePitch="360"/>
        </w:sectPr>
      </w:pPr>
      <w:r>
        <w:rPr>
          <w:sz w:val="18"/>
          <w:szCs w:val="18"/>
        </w:rPr>
        <w:t xml:space="preserve">                                                                                </w:t>
      </w:r>
      <w:r w:rsidR="00186A52" w:rsidRPr="009D7C10">
        <w:rPr>
          <w:sz w:val="18"/>
          <w:szCs w:val="18"/>
        </w:rPr>
        <w:t>POR “EL MUNICIPIO”</w:t>
      </w:r>
      <w:r w:rsidR="007A52AA">
        <w:rPr>
          <w:sz w:val="18"/>
          <w:szCs w:val="18"/>
        </w:rPr>
        <w:t xml:space="preserve"> </w:t>
      </w:r>
      <w:r>
        <w:rPr>
          <w:sz w:val="18"/>
          <w:szCs w:val="18"/>
        </w:rPr>
        <w:tab/>
      </w:r>
      <w:r>
        <w:rPr>
          <w:sz w:val="18"/>
          <w:szCs w:val="18"/>
        </w:rPr>
        <w:tab/>
      </w:r>
      <w:r w:rsidR="00572EEB">
        <w:rPr>
          <w:sz w:val="18"/>
          <w:szCs w:val="18"/>
        </w:rPr>
        <w:tab/>
      </w:r>
    </w:p>
    <w:p w:rsidR="00373458" w:rsidRPr="009D7C10" w:rsidRDefault="00373458" w:rsidP="00186A52">
      <w:pPr>
        <w:jc w:val="both"/>
        <w:rPr>
          <w:b/>
          <w:sz w:val="18"/>
          <w:szCs w:val="18"/>
        </w:rPr>
      </w:pPr>
    </w:p>
    <w:p w:rsidR="007A52AA" w:rsidRDefault="00BD653A" w:rsidP="005F4298">
      <w:pPr>
        <w:rPr>
          <w:b/>
          <w:sz w:val="18"/>
          <w:szCs w:val="18"/>
        </w:rPr>
      </w:pPr>
      <w:r>
        <w:rPr>
          <w:b/>
          <w:noProof/>
          <w:sz w:val="18"/>
          <w:szCs w:val="18"/>
          <w:lang w:eastAsia="es-MX"/>
        </w:rPr>
        <w:pict>
          <v:shapetype id="_x0000_t32" coordsize="21600,21600" o:spt="32" o:oned="t" path="m,l21600,21600e" filled="f">
            <v:path arrowok="t" fillok="f" o:connecttype="none"/>
            <o:lock v:ext="edit" shapetype="t"/>
          </v:shapetype>
          <v:shape id="_x0000_s1026" type="#_x0000_t32" style="position:absolute;left:0;text-align:left;margin-left:41.7pt;margin-top:.6pt;width:161.2pt;height:0;z-index:251657216" o:connectortype="straight"/>
        </w:pict>
      </w:r>
      <w:r w:rsidR="00186A52" w:rsidRPr="009D7C10">
        <w:rPr>
          <w:b/>
          <w:sz w:val="18"/>
          <w:szCs w:val="18"/>
        </w:rPr>
        <w:t>“</w:t>
      </w:r>
      <w:r w:rsidR="00186A52" w:rsidRPr="00572EEB">
        <w:rPr>
          <w:b/>
          <w:sz w:val="18"/>
          <w:szCs w:val="18"/>
        </w:rPr>
        <w:t>EL</w:t>
      </w:r>
      <w:r w:rsidR="007A52AA" w:rsidRPr="00572EEB">
        <w:rPr>
          <w:b/>
          <w:sz w:val="18"/>
          <w:szCs w:val="18"/>
        </w:rPr>
        <w:t xml:space="preserve"> </w:t>
      </w:r>
      <w:sdt>
        <w:sdtPr>
          <w:dataBinding w:xpath="/root[1]/Tipo_Solicitante3[1]" w:storeItemID="{DA70F61F-A4C9-4758-BCB0-4C65180DEFA6}"/>
          <w:rPr>
            <w:b/>
            <w:sz w:val="18"/>
            <w:szCs w:val="18"/>
          </w:rPr>
          <w:alias w:val="TIPO_SOLICITANTE3"/>
          <w:tag w:val="TIPO_SOLICITANTE3"/>
          <w:id w:val="29631081"/>
          <w:placeholder>
            <w:docPart w:val="DefaultPlaceholder_22675703"/>
          </w:placeholder>
          <w:text/>
        </w:sdtPr>
        <w:sdtContent>
          <w:r w:rsidR="00D171E3">
            <w:rPr>
              <w:b/>
              <w:sz w:val="18"/>
              <w:szCs w:val="18"/>
            </w:rPr>
            <w:t>TIPO_SOLICITANTE</w:t>
          </w:r>
        </w:sdtContent>
      </w:sdt>
      <w:r w:rsidR="00186A52" w:rsidRPr="009D7C10">
        <w:rPr>
          <w:b/>
          <w:sz w:val="18"/>
          <w:szCs w:val="18"/>
        </w:rPr>
        <w:t>”</w:t>
      </w:r>
    </w:p>
    <w:p w:rsidR="007A52AA" w:rsidRDefault="007A52AA" w:rsidP="00186A52">
      <w:pPr>
        <w:jc w:val="both"/>
        <w:rPr>
          <w:b/>
          <w:sz w:val="18"/>
          <w:szCs w:val="18"/>
        </w:rPr>
      </w:pPr>
    </w:p>
    <w:p w:rsidR="007A52AA" w:rsidRDefault="00BD653A" w:rsidP="005F4298">
      <w:pPr>
        <w:rPr>
          <w:sz w:val="18"/>
          <w:szCs w:val="18"/>
        </w:rPr>
      </w:pPr>
      <w:r w:rsidRPr="00BD653A">
        <w:rPr>
          <w:b/>
          <w:noProof/>
          <w:sz w:val="18"/>
          <w:szCs w:val="18"/>
          <w:lang w:eastAsia="es-MX"/>
        </w:rPr>
        <w:pict>
          <v:shape id="_x0000_s1027" type="#_x0000_t32" style="position:absolute;left:0;text-align:left;margin-left:22.55pt;margin-top:.6pt;width:188.25pt;height:.1pt;flip:y;z-index:251658240" o:connectortype="straight"/>
        </w:pict>
      </w:r>
      <w:r w:rsidR="00186A52" w:rsidRPr="009D7C10">
        <w:rPr>
          <w:sz w:val="18"/>
          <w:szCs w:val="18"/>
        </w:rPr>
        <w:t>DIRECTOR DE IMPUESTOS INMOBILIARIOS</w:t>
      </w:r>
    </w:p>
    <w:p w:rsidR="009360FF" w:rsidRDefault="009360FF" w:rsidP="009E7EA8">
      <w:pPr>
        <w:jc w:val="both"/>
        <w:rPr>
          <w:sz w:val="18"/>
          <w:szCs w:val="18"/>
        </w:rPr>
        <w:sectPr w:rsidR="009360FF" w:rsidSect="007A52AA">
          <w:type w:val="continuous"/>
          <w:pgSz w:w="12240" w:h="15840"/>
          <w:pgMar w:top="720" w:right="720" w:bottom="720" w:left="720" w:header="708" w:footer="708" w:gutter="0"/>
          <w:cols w:num="2" w:space="708"/>
          <w:docGrid w:linePitch="360"/>
        </w:sectPr>
      </w:pPr>
    </w:p>
    <w:p w:rsidR="00373458" w:rsidRPr="009D7C10" w:rsidRDefault="00373458" w:rsidP="009E7EA8">
      <w:pPr>
        <w:jc w:val="both"/>
        <w:rPr>
          <w:sz w:val="18"/>
          <w:szCs w:val="18"/>
        </w:rPr>
      </w:pPr>
    </w:p>
    <w:sectPr w:rsidR="00373458" w:rsidRPr="009D7C10" w:rsidSect="007A52AA">
      <w:type w:val="continuous"/>
      <w:pgSz w:w="12240" w:h="15840"/>
      <w:pgMar w:top="720" w:right="720" w:bottom="720" w:left="72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6"/>
  <w:proofState w:spelling="clean" w:grammar="clean"/>
  <w:attachedTemplate r:id="rId1"/>
  <w:defaultTabStop w:val="708"/>
  <w:hyphenationZone w:val="425"/>
  <w:drawingGridHorizontalSpacing w:val="110"/>
  <w:displayHorizontalDrawingGridEvery w:val="2"/>
  <w:characterSpacingControl w:val="doNotCompress"/>
  <w:compat/>
  <w:rsids>
    <w:rsidRoot w:val="0072382A"/>
    <w:rsid w:val="00056504"/>
    <w:rsid w:val="000D6093"/>
    <w:rsid w:val="000E1095"/>
    <w:rsid w:val="00106CA6"/>
    <w:rsid w:val="00147D42"/>
    <w:rsid w:val="0016058C"/>
    <w:rsid w:val="00186A52"/>
    <w:rsid w:val="001946A4"/>
    <w:rsid w:val="001A2155"/>
    <w:rsid w:val="00207731"/>
    <w:rsid w:val="002127FA"/>
    <w:rsid w:val="002440CC"/>
    <w:rsid w:val="00264AC8"/>
    <w:rsid w:val="002657CA"/>
    <w:rsid w:val="002B514F"/>
    <w:rsid w:val="002B6DC0"/>
    <w:rsid w:val="002E7578"/>
    <w:rsid w:val="002F46AE"/>
    <w:rsid w:val="00360A1E"/>
    <w:rsid w:val="00373458"/>
    <w:rsid w:val="00391EF5"/>
    <w:rsid w:val="003D423B"/>
    <w:rsid w:val="003E1B53"/>
    <w:rsid w:val="00411536"/>
    <w:rsid w:val="004207E3"/>
    <w:rsid w:val="00572EEB"/>
    <w:rsid w:val="005E47BD"/>
    <w:rsid w:val="005F4298"/>
    <w:rsid w:val="00671EBF"/>
    <w:rsid w:val="0069038F"/>
    <w:rsid w:val="0072382A"/>
    <w:rsid w:val="00732A52"/>
    <w:rsid w:val="007443D1"/>
    <w:rsid w:val="007A52AA"/>
    <w:rsid w:val="007D74B6"/>
    <w:rsid w:val="00805488"/>
    <w:rsid w:val="0081315B"/>
    <w:rsid w:val="00890F6C"/>
    <w:rsid w:val="008C1D0D"/>
    <w:rsid w:val="008C676F"/>
    <w:rsid w:val="008D0E97"/>
    <w:rsid w:val="009360FF"/>
    <w:rsid w:val="009521B0"/>
    <w:rsid w:val="00967179"/>
    <w:rsid w:val="009C5B2B"/>
    <w:rsid w:val="009D7C10"/>
    <w:rsid w:val="009E7EA8"/>
    <w:rsid w:val="00A11473"/>
    <w:rsid w:val="00A14FC7"/>
    <w:rsid w:val="00A94122"/>
    <w:rsid w:val="00AC10DB"/>
    <w:rsid w:val="00AC6833"/>
    <w:rsid w:val="00B405AD"/>
    <w:rsid w:val="00B7583A"/>
    <w:rsid w:val="00B91C8D"/>
    <w:rsid w:val="00BD653A"/>
    <w:rsid w:val="00C12885"/>
    <w:rsid w:val="00C93E39"/>
    <w:rsid w:val="00CD4179"/>
    <w:rsid w:val="00CE04DE"/>
    <w:rsid w:val="00D171E3"/>
    <w:rsid w:val="00D3297D"/>
    <w:rsid w:val="00D438CF"/>
    <w:rsid w:val="00D521C5"/>
    <w:rsid w:val="00D6218D"/>
    <w:rsid w:val="00D901D9"/>
    <w:rsid w:val="00DB576B"/>
    <w:rsid w:val="00DE27D0"/>
    <w:rsid w:val="00E86BD3"/>
    <w:rsid w:val="00EE6B9F"/>
    <w:rsid w:val="00F4742F"/>
    <w:rsid w:val="00F90B15"/>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rules v:ext="edit">
        <o:r id="V:Rule3" type="connector" idref="#_x0000_s1027"/>
        <o:r id="V:Rule4" type="connector" idref="#_x0000_s102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18"/>
        <w:szCs w:val="18"/>
        <w:lang w:val="es-MX" w:eastAsia="es-MX" w:bidi="ar-SA"/>
      </w:rPr>
    </w:rPrDefault>
    <w:pPrDefault>
      <w:pPr>
        <w:spacing w:line="276" w:lineRule="auto"/>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1B53"/>
    <w:pPr>
      <w:spacing w:after="200"/>
    </w:pPr>
    <w:rPr>
      <w:sz w:val="22"/>
      <w:szCs w:val="22"/>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D3297D"/>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9521B0"/>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521B0"/>
    <w:rPr>
      <w:rFonts w:ascii="Tahoma" w:hAnsi="Tahoma" w:cs="Tahoma"/>
      <w:sz w:val="16"/>
      <w:szCs w:val="16"/>
      <w:lang w:eastAsia="en-US"/>
    </w:rPr>
  </w:style>
  <w:style w:type="character" w:styleId="Textodelmarcadordeposicin">
    <w:name w:val="Placeholder Text"/>
    <w:basedOn w:val="Fuentedeprrafopredeter"/>
    <w:uiPriority w:val="99"/>
    <w:semiHidden/>
    <w:rsid w:val="00671EBF"/>
    <w:rPr>
      <w:color w:val="808080"/>
    </w:rPr>
  </w:style>
  <w:style w:type="paragraph" w:customStyle="1" w:styleId="EstiloEncabezadoParcialidades">
    <w:name w:val="Estilo_Encabezado_Parcialidades"/>
    <w:basedOn w:val="Normal"/>
    <w:qFormat/>
    <w:rsid w:val="003E1B53"/>
    <w:pPr>
      <w:spacing w:after="0"/>
    </w:pPr>
    <w:rPr>
      <w:b/>
      <w:sz w:val="18"/>
      <w:szCs w:val="18"/>
    </w:rPr>
  </w:style>
  <w:style w:type="paragraph" w:customStyle="1" w:styleId="EstiloTablaParcialidades">
    <w:name w:val="Estilo_Tabla_Parcialidades"/>
    <w:basedOn w:val="Normal"/>
    <w:qFormat/>
    <w:rsid w:val="0016058C"/>
    <w:pPr>
      <w:spacing w:after="0"/>
    </w:pPr>
    <w:rPr>
      <w:sz w:val="18"/>
      <w:szCs w:val="18"/>
    </w:rPr>
  </w:style>
  <w:style w:type="paragraph" w:customStyle="1" w:styleId="MontoTablaParcialidades">
    <w:name w:val="MontoTablaParcialidades"/>
    <w:basedOn w:val="EstiloTablaParcialidades"/>
    <w:qFormat/>
    <w:rsid w:val="002657CA"/>
    <w:pPr>
      <w:jc w:val="right"/>
    </w:pPr>
  </w:style>
  <w:style w:type="paragraph" w:customStyle="1" w:styleId="MontoEncabezadoParcialidades">
    <w:name w:val="MontoEncabezadoParcialidades"/>
    <w:basedOn w:val="EstiloEncabezadoParcialidades"/>
    <w:qFormat/>
    <w:rsid w:val="00967179"/>
    <w:pPr>
      <w:jc w:val="right"/>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yectoPredial\paginas\Predial\PlantillasWord\Copia%20de%20Fmt_Pre_Convenio_Predial.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efaultPlaceholder_22675703"/>
        <w:category>
          <w:name w:val="General"/>
          <w:gallery w:val="placeholder"/>
        </w:category>
        <w:types>
          <w:type w:val="bbPlcHdr"/>
        </w:types>
        <w:behaviors>
          <w:behavior w:val="content"/>
        </w:behaviors>
        <w:guid w:val="{14B59BF0-9592-47F0-B1FF-A1A9E6F11408}"/>
      </w:docPartPr>
      <w:docPartBody>
        <w:p w:rsidR="000D57BB" w:rsidRDefault="004E0076">
          <w:r w:rsidRPr="00087AAA">
            <w:rPr>
              <w:rStyle w:val="Textodelmarcadordeposicin"/>
            </w:rPr>
            <w:t>Haga clic aquí para escribir texto.</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E0076"/>
    <w:rsid w:val="000D32DD"/>
    <w:rsid w:val="000D57BB"/>
    <w:rsid w:val="00201233"/>
    <w:rsid w:val="00207530"/>
    <w:rsid w:val="00345B35"/>
    <w:rsid w:val="003C3065"/>
    <w:rsid w:val="004D6FF3"/>
    <w:rsid w:val="004E0076"/>
    <w:rsid w:val="006918FB"/>
    <w:rsid w:val="007A26F5"/>
    <w:rsid w:val="007A5DE1"/>
    <w:rsid w:val="008A0C2E"/>
    <w:rsid w:val="008D21EA"/>
    <w:rsid w:val="009552DD"/>
    <w:rsid w:val="00976BEB"/>
    <w:rsid w:val="00A0716B"/>
    <w:rsid w:val="00B83030"/>
    <w:rsid w:val="00D0010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MX" w:eastAsia="es-MX"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57B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3C3065"/>
    <w:rPr>
      <w:color w:val="808080"/>
    </w:rPr>
  </w:style>
  <w:style w:type="paragraph" w:customStyle="1" w:styleId="DFA5A007059B4D64965FA19061A510A5">
    <w:name w:val="DFA5A007059B4D64965FA19061A510A5"/>
    <w:rsid w:val="003C3065"/>
    <w:rPr>
      <w:rFonts w:ascii="Calibri" w:eastAsia="Calibri" w:hAnsi="Calibri" w:cs="Times New Roman"/>
      <w:lang w:eastAsia="en-US"/>
    </w:rPr>
  </w:style>
  <w:style w:type="paragraph" w:customStyle="1" w:styleId="AE2C8CB430C24A34949C38E5500282DF">
    <w:name w:val="AE2C8CB430C24A34949C38E5500282DF"/>
    <w:rsid w:val="003C306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root>
  <Folio>FOLIO</Folio>
  <Nombre_Solicitante>NOMBRE_SOLICITANTE</Nombre_Solicitante>
  <Tipo_Solicitante>TIPO_SOLICITANTE</Tipo_Solicitante>
  <Tipo_Solicitante2>TIPO_SOLICITANTE</Tipo_Solicitante2>
  <Tipo_Solicitante3>TIPO_SOLICITANTE</Tipo_Solicitante3>
  <rfc>RFC</rfc>
  <Calle_Numero>CALLE_NUMERO</Calle_Numero>
  <Nombre_Colonia>NOMBRE_COLONIA</Nombre_Colonia>
  <Cuenta_Predial>CUENTA_PREDIAL</Cuenta_Predial>
  <Cantidad_Letra>CANTIDAD_LETRA</Cantidad_Letra>
  <Cantidad_Numero>CANTIDAD_NUMERO</Cantidad_Numero>
  <Numero_Parcialidades>NUMERO_PARCIALIDADES</Numero_Parcialidades>
  <Periodicidad>PERIODICIDAD</Periodicidad>
  <Tabla_Parcialidades>	FECHA PAGO	PERIODO	IMPUESTOS	RECARGOS	HONORARIOS	TOTAL						</Tabla_Parcialidades>
  <Dia_Del_Mes>DIA_DEL_MES</Dia_Del_Mes>
  <Mes>MES</Mes>
  <Anio>ANIO</Anio>
</root>
</file>

<file path=customXml/item2.xml><?xml version="1.0" encoding="utf-8"?>
<root>
</root>
</file>

<file path=customXml/item3.xml><?xml version="1.0" encoding="utf-8"?>
<root>
  <Folio>[FOLIO]</Folio>
  <Nombre_Solicitante>NOMBRE_SOLICITANTE</Nombre_Solicitante>
  <Tipo_Solicitante>TIPO_SOLICITANTE</Tipo_Solicitante>
</root>
</file>

<file path=customXml/item4.xml><?xml version="1.0" encoding="utf-8"?>
<root>
</root>
</file>

<file path=customXml/item5.xml><?xml version="1.0" encoding="utf-8"?>
<b:Sources xmlns:b="http://schemas.openxmlformats.org/officeDocument/2006/bibliography" xmlns="http://schemas.openxmlformats.org/officeDocument/2006/bibliography" SelectedStyle="\APA.XSL" StyleName="APA">
</b:Sources>
</file>

<file path=customXml/itemProps1.xml><?xml version="1.0" encoding="utf-8"?>
<ds:datastoreItem xmlns:ds="http://schemas.openxmlformats.org/officeDocument/2006/customXml" ds:itemID="{DA70F61F-A4C9-4758-BCB0-4C65180DEFA6}">
  <ds:schemaRefs/>
</ds:datastoreItem>
</file>

<file path=customXml/itemProps2.xml><?xml version="1.0" encoding="utf-8"?>
<ds:datastoreItem xmlns:ds="http://schemas.openxmlformats.org/officeDocument/2006/customXml" ds:itemID="{3769629A-C78D-4238-A98F-C0760E5050E5}">
  <ds:schemaRefs/>
</ds:datastoreItem>
</file>

<file path=customXml/itemProps3.xml><?xml version="1.0" encoding="utf-8"?>
<ds:datastoreItem xmlns:ds="http://schemas.openxmlformats.org/officeDocument/2006/customXml" ds:itemID="{2A1B836C-F5F1-4F3F-8057-7B64A9CC732E}">
  <ds:schemaRefs/>
</ds:datastoreItem>
</file>

<file path=customXml/itemProps4.xml><?xml version="1.0" encoding="utf-8"?>
<ds:datastoreItem xmlns:ds="http://schemas.openxmlformats.org/officeDocument/2006/customXml" ds:itemID="{9754D8B7-6FF7-4364-9028-60858A26E7D6}">
  <ds:schemaRefs/>
</ds:datastoreItem>
</file>

<file path=customXml/itemProps5.xml><?xml version="1.0" encoding="utf-8"?>
<ds:datastoreItem xmlns:ds="http://schemas.openxmlformats.org/officeDocument/2006/customXml" ds:itemID="{6022319A-9A85-4682-B793-866C360AED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Copia de Fmt_Pre_Convenio_Predial.dotx</Template>
  <TotalTime>108</TotalTime>
  <Pages>1</Pages>
  <Words>510</Words>
  <Characters>2806</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3310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Gonzalez Oseguera</dc:creator>
  <cp:keywords/>
  <cp:lastModifiedBy>Benavides</cp:lastModifiedBy>
  <cp:revision>20</cp:revision>
  <dcterms:created xsi:type="dcterms:W3CDTF">2011-10-17T21:51:00Z</dcterms:created>
  <dcterms:modified xsi:type="dcterms:W3CDTF">2012-05-09T16:23:00Z</dcterms:modified>
</cp:coreProperties>
</file>