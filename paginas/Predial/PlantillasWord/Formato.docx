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rPr>
            <w:b/>
            <w:sz w:val="18"/>
            <w:szCs w:val="18"/>
          </w:rPr>
          <w:alias w:val="FOLIO"/>
          <w:tag w:val="FOLIO"/>
          <w:id w:val="27656407"/>
          <w:placeholder>
            <w:docPart w:val="DefaultPlaceholder_22675703"/>
          </w:placeholder>
          <w:dataBinding w:xpath="/root[1]/Folio[1]" w:storeItemID="{DA70F61F-A4C9-4758-BCB0-4C65180DEFA6}"/>
          <w:text/>
        </w:sdtPr>
        <w:sdtContent>
          <w:r w:rsidR="00D171E3">
            <w:rPr>
              <w:b/>
              <w:sz w:val="18"/>
              <w:szCs w:val="18"/>
            </w:rPr>
            <w:t>FOLIO</w:t>
          </w:r>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rPr>
            <w:sz w:val="18"/>
            <w:szCs w:val="18"/>
          </w:rPr>
          <w:alias w:val="NOMBRE_SOLICITANTE"/>
          <w:tag w:val="NOMBRE_SOLICITANTE"/>
          <w:id w:val="27656410"/>
          <w:placeholder>
            <w:docPart w:val="DefaultPlaceholder_22675703"/>
          </w:placeholder>
          <w:dataBinding w:xpath="/root[1]/Nombre_Solicitante[1]" w:storeItemID="{DA70F61F-A4C9-4758-BCB0-4C65180DEFA6}"/>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rPr>
            <w:sz w:val="18"/>
            <w:szCs w:val="18"/>
          </w:rPr>
          <w:alias w:val="TIPO_SOLICITANTE"/>
          <w:tag w:val="TIPO_SOLICITANTE"/>
          <w:id w:val="27656417"/>
          <w:placeholder>
            <w:docPart w:val="DefaultPlaceholder_22675703"/>
          </w:placeholder>
          <w:dataBinding w:xpath="/root[1]/Tipo_Solicitante[1]" w:storeItemID="{DA70F61F-A4C9-4758-BCB0-4C65180DEFA6}"/>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jc w:val="center"/>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rPr>
            <w:sz w:val="18"/>
            <w:szCs w:val="18"/>
          </w:rPr>
          <w:alias w:val="RFC"/>
          <w:tag w:val="RFC"/>
          <w:id w:val="27656420"/>
          <w:placeholder>
            <w:docPart w:val="DefaultPlaceholder_22675703"/>
          </w:placeholder>
          <w:dataBinding w:xpath="/root[1]/rfc[1]" w:storeItemID="{DA70F61F-A4C9-4758-BCB0-4C65180DEFA6}"/>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jc w:val="center"/>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 A LA TESORERÍA POR EL CONCEPTO DEL IMPUESTO PREDIAL QUE HA GENERADO EL BIEN INMUEBLE SITO EN LA CALLE</w:t>
      </w:r>
      <w:r w:rsidR="007A52AA">
        <w:rPr>
          <w:sz w:val="18"/>
          <w:szCs w:val="18"/>
        </w:rPr>
        <w:t xml:space="preserve"> </w:t>
      </w:r>
      <w:sdt>
        <w:sdtPr>
          <w:rPr>
            <w:sz w:val="18"/>
            <w:szCs w:val="18"/>
          </w:rPr>
          <w:alias w:val="CALLE_NUMERO"/>
          <w:tag w:val="CALLE_NUMERO"/>
          <w:id w:val="27656424"/>
          <w:placeholder>
            <w:docPart w:val="DefaultPlaceholder_22675703"/>
          </w:placeholder>
          <w:dataBinding w:xpath="/root[1]/Calle_Numero[1]" w:storeItemID="{DA70F61F-A4C9-4758-BCB0-4C65180DEFA6}"/>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rPr>
            <w:b/>
            <w:sz w:val="18"/>
            <w:szCs w:val="18"/>
          </w:rPr>
          <w:alias w:val="NOMBRE_COLONIA"/>
          <w:tag w:val="NOMBRE_COLONIA"/>
          <w:id w:val="27656427"/>
          <w:placeholder>
            <w:docPart w:val="DefaultPlaceholder_22675703"/>
          </w:placeholder>
          <w:dataBinding w:xpath="/root[1]/Nombre_Colonia[1]" w:storeItemID="{DA70F61F-A4C9-4758-BCB0-4C65180DEFA6}"/>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rPr>
            <w:sz w:val="18"/>
            <w:szCs w:val="18"/>
          </w:rPr>
          <w:alias w:val="CUENTA_PREDIAL"/>
          <w:tag w:val="CUENTA_PREDIAL"/>
          <w:id w:val="27656432"/>
          <w:placeholder>
            <w:docPart w:val="DefaultPlaceholder_22675703"/>
          </w:placeholder>
          <w:dataBinding w:xpath="/root[1]/Cuenta_Predial[1]" w:storeItemID="{DA70F61F-A4C9-4758-BCB0-4C65180DEFA6}"/>
          <w:text/>
        </w:sdtPr>
        <w:sdtContent>
          <w:r w:rsidR="00D171E3">
            <w:rPr>
              <w:sz w:val="18"/>
              <w:szCs w:val="18"/>
            </w:rPr>
            <w:t>CUENTA_PREDIAL</w:t>
          </w:r>
        </w:sdtContent>
      </w:sdt>
      <w:r w:rsidRPr="009D7C10">
        <w:rPr>
          <w:sz w:val="18"/>
          <w:szCs w:val="18"/>
        </w:rPr>
        <w:t xml:space="preserve"> </w:t>
      </w:r>
    </w:p>
    <w:p w:rsidR="009E7EA8" w:rsidRPr="00D521C5" w:rsidRDefault="00186A52" w:rsidP="00411536">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rPr>
            <w:b/>
            <w:sz w:val="18"/>
            <w:szCs w:val="18"/>
          </w:rPr>
          <w:alias w:val="CANTIDAD_LETRA"/>
          <w:tag w:val="CANTIDAD_LETRA"/>
          <w:id w:val="27656448"/>
          <w:placeholder>
            <w:docPart w:val="DefaultPlaceholder_22675703"/>
          </w:placeholder>
          <w:dataBinding w:xpath="/root[1]/Cantidad_Letra[1]" w:storeItemID="{DA70F61F-A4C9-4758-BCB0-4C65180DEFA6}"/>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rPr>
            <w:b/>
            <w:sz w:val="18"/>
            <w:szCs w:val="18"/>
          </w:rPr>
          <w:alias w:val="CANTIDAD_NUMERO"/>
          <w:tag w:val="CANTIDAD_NUMERO"/>
          <w:id w:val="27656452"/>
          <w:placeholder>
            <w:docPart w:val="DefaultPlaceholder_22675703"/>
          </w:placeholder>
          <w:dataBinding w:xpath="/root[1]/Cantidad_Numero[1]" w:storeItemID="{DA70F61F-A4C9-4758-BCB0-4C65180DEFA6}"/>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rPr>
            <w:b/>
            <w:sz w:val="18"/>
            <w:szCs w:val="18"/>
          </w:rPr>
          <w:alias w:val="NUMERO_PARCIALIDADES"/>
          <w:tag w:val="NUMERO_PARCIALIDADES"/>
          <w:id w:val="27656462"/>
          <w:placeholder>
            <w:docPart w:val="DefaultPlaceholder_22675703"/>
          </w:placeholder>
          <w:dataBinding w:xpath="/root[1]/Numero_Parcialidades[1]" w:storeItemID="{DA70F61F-A4C9-4758-BCB0-4C65180DEFA6}"/>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rPr>
            <w:b/>
            <w:sz w:val="18"/>
            <w:szCs w:val="18"/>
          </w:rPr>
          <w:alias w:val="PERIODICIDAD"/>
          <w:tag w:val="PERIODICIDAD"/>
          <w:id w:val="27656468"/>
          <w:placeholder>
            <w:docPart w:val="DefaultPlaceholder_22675703"/>
          </w:placeholder>
          <w:dataBinding w:xpath="/root[1]/Periodicidad[1]" w:storeItemID="{DA70F61F-A4C9-4758-BCB0-4C65180DEFA6}"/>
          <w:text/>
        </w:sdtPr>
        <w:sdtContent>
          <w:r w:rsidR="00D171E3">
            <w:rPr>
              <w:b/>
              <w:sz w:val="18"/>
              <w:szCs w:val="18"/>
            </w:rPr>
            <w:t>PERIODICIDAD</w:t>
          </w:r>
        </w:sdtContent>
      </w:sdt>
      <w:r w:rsidRPr="00D521C5">
        <w:rPr>
          <w:b/>
          <w:sz w:val="18"/>
          <w:szCs w:val="18"/>
        </w:rPr>
        <w:t>, SIENDO DE LA SIGUIENTE MANERA:</w:t>
      </w:r>
    </w:p>
    <w:p w:rsidR="009E7EA8" w:rsidRPr="009D7C10" w:rsidRDefault="00411536" w:rsidP="00411536">
      <w:pPr>
        <w:jc w:val="both"/>
        <w:rPr>
          <w:b/>
          <w:sz w:val="18"/>
          <w:szCs w:val="18"/>
        </w:rPr>
      </w:pPr>
      <w:r>
        <w:rPr>
          <w:b/>
          <w:sz w:val="18"/>
          <w:szCs w:val="18"/>
        </w:rPr>
        <w:t xml:space="preserve">  </w:t>
      </w:r>
      <w:sdt>
        <w:sdtPr>
          <w:rPr>
            <w:b/>
            <w:sz w:val="18"/>
            <w:szCs w:val="18"/>
          </w:rPr>
          <w:alias w:val="TABLA_PARCIALIDADES"/>
          <w:tag w:val="TABLA_PARCIALIDADES"/>
          <w:id w:val="27656474"/>
          <w:placeholder>
            <w:docPart w:val="DefaultPlaceholder_22675703"/>
          </w:placeholder>
          <w:dataBinding w:xpath="/root[1]/Tabla_Parcialidades[1]" w:storeItemID="{DA70F61F-A4C9-4758-BCB0-4C65180DEFA6}"/>
          <w:text/>
        </w:sdtPr>
        <w:sdtContent>
          <w:r w:rsidR="00D171E3">
            <w:rPr>
              <w:b/>
              <w:sz w:val="18"/>
              <w:szCs w:val="18"/>
            </w:rPr>
            <w:t>TABLA_PARCIALIDADES</w:t>
          </w:r>
        </w:sdtContent>
      </w:sdt>
    </w:p>
    <w:p w:rsidR="009E7EA8" w:rsidRPr="009D7C10" w:rsidRDefault="00186A52" w:rsidP="00186A52">
      <w:pPr>
        <w:jc w:val="both"/>
        <w:rPr>
          <w:sz w:val="18"/>
          <w:szCs w:val="18"/>
        </w:rPr>
      </w:pPr>
      <w:bookmarkStart w:id="0" w:name="TEXTO_DESPUES_TABLA"/>
      <w:bookmarkEnd w:id="0"/>
      <w:r w:rsidRPr="009D7C10">
        <w:rPr>
          <w:b/>
          <w:sz w:val="18"/>
          <w:szCs w:val="18"/>
        </w:rPr>
        <w:t xml:space="preserve">TERCERA. </w:t>
      </w:r>
      <w:r w:rsidRPr="009D7C10">
        <w:rPr>
          <w:sz w:val="18"/>
          <w:szCs w:val="18"/>
        </w:rPr>
        <w:t>LAS PARTES RECONOCEN Y ACEPTAN QUE LOS PAGOS MENSUALES QUE REALICE EL C. CONTRIBUYENTE ÚNICAMENTE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rPr>
            <w:sz w:val="18"/>
            <w:szCs w:val="18"/>
          </w:rPr>
          <w:alias w:val="DIAS_DEL_MES"/>
          <w:tag w:val="DIAS_DEL_MES"/>
          <w:id w:val="27656480"/>
          <w:placeholder>
            <w:docPart w:val="DefaultPlaceholder_22675703"/>
          </w:placeholder>
          <w:dataBinding w:xpath="/root[1]/Dia_Del_Mes[1]" w:storeItemID="{DA70F61F-A4C9-4758-BCB0-4C65180DEFA6}"/>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rPr>
            <w:sz w:val="18"/>
            <w:szCs w:val="18"/>
          </w:rPr>
          <w:alias w:val="MES"/>
          <w:tag w:val="MES"/>
          <w:id w:val="27656486"/>
          <w:placeholder>
            <w:docPart w:val="DefaultPlaceholder_22675703"/>
          </w:placeholder>
          <w:dataBinding w:xpath="/root[1]/Mes[1]" w:storeItemID="{DA70F61F-A4C9-4758-BCB0-4C65180DEFA6}"/>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rPr>
            <w:sz w:val="18"/>
            <w:szCs w:val="18"/>
          </w:rPr>
          <w:alias w:val="ANIO"/>
          <w:tag w:val="ANIO"/>
          <w:id w:val="27656492"/>
          <w:placeholder>
            <w:docPart w:val="DefaultPlaceholder_22675703"/>
          </w:placeholder>
          <w:dataBinding w:xpath="/root[1]/Anio[1]" w:storeItemID="{DA70F61F-A4C9-4758-BCB0-4C65180DEFA6}"/>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rPr>
            <w:b/>
            <w:sz w:val="18"/>
            <w:szCs w:val="18"/>
          </w:rPr>
          <w:alias w:val="TIPO_SOLICITANTE2"/>
          <w:tag w:val="TIPO_SOLICITANTE2"/>
          <w:id w:val="29631084"/>
          <w:placeholder>
            <w:docPart w:val="DefaultPlaceholder_22675703"/>
          </w:placeholder>
          <w:dataBinding w:xpath="/root[1]/Tipo_Solicitante2[1]" w:storeItemID="{DA70F61F-A4C9-4758-BCB0-4C65180DEFA6}"/>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9C5B2B" w:rsidP="005F4298">
      <w:pPr>
        <w:jc w:val="cente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rPr>
            <w:b/>
            <w:sz w:val="18"/>
            <w:szCs w:val="18"/>
          </w:rPr>
          <w:alias w:val="TIPO_SOLICITANTE3"/>
          <w:tag w:val="TIPO_SOLICITANTE3"/>
          <w:id w:val="29631081"/>
          <w:placeholder>
            <w:docPart w:val="DefaultPlaceholder_22675703"/>
          </w:placeholder>
          <w:dataBinding w:xpath="/root[1]/Tipo_Solicitante3[1]" w:storeItemID="{DA70F61F-A4C9-4758-BCB0-4C65180DEFA6}"/>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9C5B2B" w:rsidP="005F4298">
      <w:pPr>
        <w:jc w:val="center"/>
        <w:rPr>
          <w:sz w:val="18"/>
          <w:szCs w:val="18"/>
        </w:rPr>
      </w:pPr>
      <w:r w:rsidRPr="009C5B2B">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attachedTemplate r:id="rId1"/>
  <w:defaultTabStop w:val="708"/>
  <w:hyphenationZone w:val="425"/>
  <w:drawingGridHorizontalSpacing w:val="110"/>
  <w:displayHorizontalDrawingGridEvery w:val="2"/>
  <w:characterSpacingControl w:val="doNotCompress"/>
  <w:compat/>
  <w:rsids>
    <w:rsidRoot w:val="0072382A"/>
    <w:rsid w:val="000D6093"/>
    <w:rsid w:val="00186A52"/>
    <w:rsid w:val="00264AC8"/>
    <w:rsid w:val="002B6DC0"/>
    <w:rsid w:val="002E7578"/>
    <w:rsid w:val="00373458"/>
    <w:rsid w:val="00391EF5"/>
    <w:rsid w:val="003D423B"/>
    <w:rsid w:val="00411536"/>
    <w:rsid w:val="00572EEB"/>
    <w:rsid w:val="005F4298"/>
    <w:rsid w:val="00671EBF"/>
    <w:rsid w:val="0069038F"/>
    <w:rsid w:val="0072382A"/>
    <w:rsid w:val="007443D1"/>
    <w:rsid w:val="007A52AA"/>
    <w:rsid w:val="00890F6C"/>
    <w:rsid w:val="008C1D0D"/>
    <w:rsid w:val="008C676F"/>
    <w:rsid w:val="009360FF"/>
    <w:rsid w:val="009521B0"/>
    <w:rsid w:val="009C5B2B"/>
    <w:rsid w:val="009D7C10"/>
    <w:rsid w:val="009E7EA8"/>
    <w:rsid w:val="00A94122"/>
    <w:rsid w:val="00AC10DB"/>
    <w:rsid w:val="00AC6833"/>
    <w:rsid w:val="00B405AD"/>
    <w:rsid w:val="00B91C8D"/>
    <w:rsid w:val="00C12885"/>
    <w:rsid w:val="00C93E39"/>
    <w:rsid w:val="00CD4179"/>
    <w:rsid w:val="00D171E3"/>
    <w:rsid w:val="00D3297D"/>
    <w:rsid w:val="00D521C5"/>
    <w:rsid w:val="00D901D9"/>
    <w:rsid w:val="00DB576B"/>
    <w:rsid w:val="00DE27D0"/>
    <w:rsid w:val="00EE6B9F"/>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38F"/>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D57BB"/>
    <w:rsid w:val="004E0076"/>
    <w:rsid w:val="008A0C2E"/>
    <w:rsid w:val="00976BE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E007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TABLA_PARCIALIDADES</Tabla_Parcialidades>
  <Dia_Del_Mes>DIA_DEL_MES</Dia_Del_Mes>
  <Mes>MES</Mes>
  <Anio>ANIO</Anio>
</root>
</file>

<file path=customXml/item2.xml><?xml version="1.0" encoding="utf-8"?>
<root>
</root>
</file>

<file path=customXml/item3.xml><?xml version="1.0" encoding="utf-8"?>
<root>
  <Folio>[FOLIO]</Folio>
  <Nombre_Solicitante>NOMBRE_SOLICITANTE</Nombre_Solicitante>
  <Tipo_Solicitante>TIPO_SOLICITANTE</Tipo_Solicitante>
</root>
</file>

<file path=customXml/item4.xml><?xml version="1.0" encoding="utf-8"?>
<root>
</root>
</file>

<file path=customXml/itemProps1.xml><?xml version="1.0" encoding="utf-8"?>
<ds:datastoreItem xmlns:ds="http://schemas.openxmlformats.org/officeDocument/2006/customXml" ds:itemID="{DA70F61F-A4C9-4758-BCB0-4C65180DEFA6}">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2A1B836C-F5F1-4F3F-8057-7B64A9CC732E}">
  <ds:schemaRefs/>
</ds:datastoreItem>
</file>

<file path=customXml/itemProps4.xml><?xml version="1.0" encoding="utf-8"?>
<ds:datastoreItem xmlns:ds="http://schemas.openxmlformats.org/officeDocument/2006/customXml" ds:itemID="{9754D8B7-6FF7-4364-9028-60858A26E7D6}">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25</TotalTime>
  <Pages>1</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 Oseguera</dc:creator>
  <cp:keywords/>
  <cp:lastModifiedBy>Roberto Gonzalez Oseguera</cp:lastModifiedBy>
  <cp:revision>5</cp:revision>
  <dcterms:created xsi:type="dcterms:W3CDTF">2011-10-17T21:51:00Z</dcterms:created>
  <dcterms:modified xsi:type="dcterms:W3CDTF">2011-10-18T02:22:00Z</dcterms:modified>
</cp:coreProperties>
</file>