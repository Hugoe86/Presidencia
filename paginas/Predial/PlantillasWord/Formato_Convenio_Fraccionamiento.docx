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4679F7">
        <w:rPr>
          <w:sz w:val="18"/>
          <w:szCs w:val="18"/>
        </w:rPr>
        <w:t xml:space="preserve"> </w:t>
      </w:r>
      <w:sdt>
        <w:sdtPr>
          <w:dataBinding w:xpath="/root[1]/Nombre_Titular[1]" w:storeItemID="{DA70F61F-A4C9-4758-BCB0-4C65180DEFA6}"/>
          <w:rPr>
            <w:sz w:val="18"/>
            <w:szCs w:val="18"/>
          </w:rPr>
          <w:alias w:val="NOMBRE_TITULAR"/>
          <w:tag w:val="NOMBRE_TITULAR"/>
          <w:id w:val="4047322"/>
          <w:placeholder>
            <w:docPart w:val="DefaultPlaceholder_22675703"/>
          </w:placeholder>
          <w:text/>
        </w:sdtPr>
        <w:sdtContent>
          <w:r w:rsidR="004679F7" w:rsidRPr="004679F7">
            <w:rPr>
              <w:sz w:val="18"/>
              <w:szCs w:val="18"/>
            </w:rPr>
            <w:t>NOMBRE_TITULAR</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8599" w:type="dxa"/>
            <w:jc w:val="center"/>
            <w:tblInd w:w="3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6"/>
            <w:gridCol w:w="2462"/>
            <w:gridCol w:w="1047"/>
            <w:gridCol w:w="1068"/>
            <w:gridCol w:w="1104"/>
            <w:gridCol w:w="702"/>
          </w:tblGrid>
          <w:tr w:rsidR="002127FA" w:rsidRPr="00207731" w:rsidTr="002127FA">
            <w:trPr>
              <w:jc w:val="center"/>
            </w:trPr>
            <w:tc>
              <w:tcPr>
                <w:tcW w:w="4287" w:type="dxa"/>
              </w:tcPr>
              <w:p w:rsidR="00147D42" w:rsidRPr="00207731" w:rsidRDefault="00147D42" w:rsidP="003E1B53">
                <w:pPr>
                  <w:pStyle w:val="EstiloEncabezadoParcialidades"/>
                </w:pPr>
              </w:p>
            </w:tc>
            <w:tc>
              <w:tcPr>
                <w:tcW w:w="4287" w:type="dxa"/>
              </w:tcPr>
              <w:p w:rsidR="002127FA" w:rsidRPr="00207731" w:rsidRDefault="002127FA" w:rsidP="003E1B53">
                <w:pPr>
                  <w:pStyle w:val="EstiloEncabezadoParcialidades"/>
                </w:pPr>
                <w:r w:rsidRPr="00207731">
                  <w:t>FECHA PAGO</w:t>
                </w:r>
              </w:p>
            </w:tc>
            <w:tc>
              <w:tcPr>
                <w:tcW w:w="1251" w:type="dxa"/>
              </w:tcPr>
              <w:p w:rsidR="002127FA" w:rsidRPr="00967179" w:rsidRDefault="002127FA" w:rsidP="00967179">
                <w:pPr>
                  <w:pStyle w:val="EstiloEncabezadoParcialidades"/>
                </w:pPr>
                <w:r>
                  <w:t>MULTAS</w:t>
                </w:r>
              </w:p>
            </w:tc>
            <w:tc>
              <w:tcPr>
                <w:tcW w:w="1104" w:type="dxa"/>
              </w:tcPr>
              <w:p w:rsidR="002127FA" w:rsidRPr="00207731" w:rsidRDefault="005E47BD" w:rsidP="003E1B53">
                <w:pPr>
                  <w:pStyle w:val="EstiloEncabezadoParcialidades"/>
                </w:pPr>
                <w:r>
                  <w:t>RECARGOS</w:t>
                </w:r>
              </w:p>
            </w:tc>
            <w:tc>
              <w:tcPr>
                <w:tcW w:w="1033" w:type="dxa"/>
              </w:tcPr>
              <w:p w:rsidR="002127FA" w:rsidRPr="00207731" w:rsidRDefault="005E47BD" w:rsidP="003E1B53">
                <w:pPr>
                  <w:pStyle w:val="EstiloEncabezadoParcialidades"/>
                </w:pPr>
                <w:r>
                  <w:t>IMPUESTOS</w:t>
                </w:r>
              </w:p>
            </w:tc>
            <w:tc>
              <w:tcPr>
                <w:tcW w:w="702" w:type="dxa"/>
              </w:tcPr>
              <w:p w:rsidR="002127FA" w:rsidRPr="00207731" w:rsidRDefault="002127FA" w:rsidP="003E1B53">
                <w:pPr>
                  <w:pStyle w:val="EstiloEncabezadoParcialidades"/>
                </w:pPr>
                <w:r w:rsidRPr="00207731">
                  <w:t>TOTAL</w:t>
                </w:r>
              </w:p>
            </w:tc>
          </w:tr>
          <w:tr w:rsidR="002127FA" w:rsidRPr="00207731" w:rsidTr="002127FA">
            <w:trPr>
              <w:jc w:val="center"/>
            </w:trPr>
            <w:tc>
              <w:tcPr>
                <w:tcW w:w="4287" w:type="dxa"/>
              </w:tcPr>
              <w:p w:rsidR="002127FA" w:rsidRPr="0016058C" w:rsidRDefault="002127FA" w:rsidP="0016058C">
                <w:pPr>
                  <w:pStyle w:val="EstiloTablaParcialidades"/>
                </w:pPr>
              </w:p>
            </w:tc>
            <w:tc>
              <w:tcPr>
                <w:tcW w:w="1251" w:type="dxa"/>
              </w:tcPr>
              <w:p w:rsidR="002127FA" w:rsidRPr="0016058C" w:rsidRDefault="002127FA" w:rsidP="0016058C">
                <w:pPr>
                  <w:pStyle w:val="EstiloTablaParcialidades"/>
                </w:pPr>
              </w:p>
            </w:tc>
            <w:tc>
              <w:tcPr>
                <w:tcW w:w="1104" w:type="dxa"/>
              </w:tcPr>
              <w:p w:rsidR="002127FA" w:rsidRPr="0016058C" w:rsidRDefault="002127FA" w:rsidP="002127FA">
                <w:pPr>
                  <w:pStyle w:val="EstiloTablaParcialidades"/>
                  <w:jc w:val="right"/>
                </w:pPr>
              </w:p>
            </w:tc>
            <w:tc>
              <w:tcPr>
                <w:tcW w:w="1033" w:type="dxa"/>
              </w:tcPr>
              <w:p w:rsidR="002127FA" w:rsidRPr="0016058C" w:rsidRDefault="002127FA" w:rsidP="002657CA">
                <w:pPr>
                  <w:pStyle w:val="MontoTablaParcialidades"/>
                </w:pPr>
              </w:p>
            </w:tc>
            <w:tc>
              <w:tcPr>
                <w:tcW w:w="702" w:type="dxa"/>
              </w:tcPr>
              <w:p w:rsidR="002127FA" w:rsidRPr="0016058C" w:rsidRDefault="002127FA" w:rsidP="002657CA">
                <w:pPr>
                  <w:pStyle w:val="MontoTablaParcialidades"/>
                </w:pPr>
              </w:p>
            </w:tc>
            <w:tc>
              <w:tcPr>
                <w:tcW w:w="222" w:type="dxa"/>
              </w:tcPr>
              <w:p w:rsidR="002127FA" w:rsidRPr="0016058C" w:rsidRDefault="002127FA" w:rsidP="002127FA">
                <w:pPr>
                  <w:pStyle w:val="MontoTablaParcialidades"/>
                </w:pPr>
              </w:p>
            </w:tc>
          </w:tr>
        </w:tbl>
        <w:p w:rsidR="009E7EA8" w:rsidRPr="0081315B" w:rsidRDefault="00D673AF" w:rsidP="00147D42">
          <w:pPr>
            <w:spacing w:after="0"/>
            <w:rPr>
              <w:b/>
              <w:sz w:val="18"/>
              <w:szCs w:val="18"/>
            </w:rPr>
          </w:pPr>
        </w:p>
      </w:sdtContent>
    </w:sdt>
    <w:p w:rsidR="002127FA" w:rsidRDefault="002127FA" w:rsidP="00186A52">
      <w:pPr>
        <w:jc w:val="both"/>
        <w:rPr>
          <w:b/>
          <w:sz w:val="18"/>
          <w:szCs w:val="18"/>
        </w:rPr>
      </w:pPr>
      <w:bookmarkStart w:id="0" w:name="TEXTO_DESPUES_TABLA"/>
      <w:bookmarkEnd w:id="0"/>
    </w:p>
    <w:p w:rsidR="009E7EA8" w:rsidRPr="009D7C10" w:rsidRDefault="00186A52" w:rsidP="00186A52">
      <w:pPr>
        <w:jc w:val="both"/>
        <w:rPr>
          <w:sz w:val="18"/>
          <w:szCs w:val="18"/>
        </w:rPr>
      </w:pPr>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D673AF"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D673AF" w:rsidP="005F4298">
      <w:pPr>
        <w:rPr>
          <w:sz w:val="18"/>
          <w:szCs w:val="18"/>
        </w:rPr>
      </w:pPr>
      <w:r w:rsidRPr="00D673AF">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207731"/>
    <w:rsid w:val="002127FA"/>
    <w:rsid w:val="002440CC"/>
    <w:rsid w:val="00264AC8"/>
    <w:rsid w:val="002657CA"/>
    <w:rsid w:val="002B514F"/>
    <w:rsid w:val="002B6DC0"/>
    <w:rsid w:val="002E7578"/>
    <w:rsid w:val="002F46AE"/>
    <w:rsid w:val="00360A1E"/>
    <w:rsid w:val="00373458"/>
    <w:rsid w:val="00391EF5"/>
    <w:rsid w:val="003D423B"/>
    <w:rsid w:val="003E1B53"/>
    <w:rsid w:val="00411536"/>
    <w:rsid w:val="004679F7"/>
    <w:rsid w:val="00572EEB"/>
    <w:rsid w:val="005E47BD"/>
    <w:rsid w:val="005F4298"/>
    <w:rsid w:val="00671EBF"/>
    <w:rsid w:val="0069038F"/>
    <w:rsid w:val="0072382A"/>
    <w:rsid w:val="00732A52"/>
    <w:rsid w:val="007443D1"/>
    <w:rsid w:val="007A52AA"/>
    <w:rsid w:val="0081315B"/>
    <w:rsid w:val="00890F6C"/>
    <w:rsid w:val="008C1D0D"/>
    <w:rsid w:val="008C676F"/>
    <w:rsid w:val="008D0E97"/>
    <w:rsid w:val="009360FF"/>
    <w:rsid w:val="009521B0"/>
    <w:rsid w:val="00967179"/>
    <w:rsid w:val="009C5B2B"/>
    <w:rsid w:val="009D7C10"/>
    <w:rsid w:val="009E7EA8"/>
    <w:rsid w:val="00A11473"/>
    <w:rsid w:val="00A14FC7"/>
    <w:rsid w:val="00A94122"/>
    <w:rsid w:val="00AC10DB"/>
    <w:rsid w:val="00AC6833"/>
    <w:rsid w:val="00B405AD"/>
    <w:rsid w:val="00B7583A"/>
    <w:rsid w:val="00B91C8D"/>
    <w:rsid w:val="00C12885"/>
    <w:rsid w:val="00C93E39"/>
    <w:rsid w:val="00CD4179"/>
    <w:rsid w:val="00CE04DE"/>
    <w:rsid w:val="00D171E3"/>
    <w:rsid w:val="00D3297D"/>
    <w:rsid w:val="00D438CF"/>
    <w:rsid w:val="00D521C5"/>
    <w:rsid w:val="00D6218D"/>
    <w:rsid w:val="00D673AF"/>
    <w:rsid w:val="00D901D9"/>
    <w:rsid w:val="00DB576B"/>
    <w:rsid w:val="00DE27D0"/>
    <w:rsid w:val="00E86BD3"/>
    <w:rsid w:val="00EE6B9F"/>
    <w:rsid w:val="00F4742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A1917"/>
    <w:rsid w:val="000D57BB"/>
    <w:rsid w:val="00201233"/>
    <w:rsid w:val="00207530"/>
    <w:rsid w:val="00345B35"/>
    <w:rsid w:val="003C3065"/>
    <w:rsid w:val="004D6FF3"/>
    <w:rsid w:val="004E0076"/>
    <w:rsid w:val="006918FB"/>
    <w:rsid w:val="007A5DE1"/>
    <w:rsid w:val="008A0C2E"/>
    <w:rsid w:val="008D21EA"/>
    <w:rsid w:val="009552DD"/>
    <w:rsid w:val="00976BEB"/>
    <w:rsid w:val="00A0716B"/>
    <w:rsid w:val="00B83030"/>
    <w:rsid w:val="00D001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root>
</file>

<file path=customXml/item2.xml><?xml version="1.0" encoding="utf-8"?>
<root>
</root>
</file>

<file path=customXml/item3.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A1B836C-F5F1-4F3F-8057-7B64A9CC732E}">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DA70F61F-A4C9-4758-BCB0-4C65180DEFA6}">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F2475D03-4BE8-43FC-9EA0-40368807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96</TotalTime>
  <Pages>1</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 Oseguera</dc:creator>
  <cp:keywords/>
  <cp:lastModifiedBy>Benavides</cp:lastModifiedBy>
  <cp:revision>19</cp:revision>
  <dcterms:created xsi:type="dcterms:W3CDTF">2011-10-17T21:51:00Z</dcterms:created>
  <dcterms:modified xsi:type="dcterms:W3CDTF">2012-05-09T16:27:00Z</dcterms:modified>
</cp:coreProperties>
</file>